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E3" w:rsidRPr="007766C5" w:rsidRDefault="001061BD">
      <w:pPr>
        <w:pStyle w:val="Heading1"/>
        <w:rPr>
          <w:rFonts w:ascii="Calibri" w:hAnsi="Calibri"/>
        </w:rPr>
      </w:pPr>
      <w:r>
        <w:rPr>
          <w:rFonts w:ascii="Calibri" w:hAnsi="Calibri"/>
        </w:rPr>
        <w:t>P[</w:t>
      </w:r>
      <w:r w:rsidR="007766C5" w:rsidRPr="007766C5">
        <w:rPr>
          <w:rFonts w:ascii="Calibri" w:hAnsi="Calibri"/>
        </w:rPr>
        <w:t>Use Case # [</w:t>
      </w:r>
      <w:r w:rsidR="006308FD">
        <w:rPr>
          <w:rFonts w:ascii="Calibri" w:hAnsi="Calibri"/>
        </w:rPr>
        <w:t>Use Case 4</w:t>
      </w:r>
      <w:r w:rsidR="007766C5" w:rsidRPr="007766C5">
        <w:rPr>
          <w:rFonts w:ascii="Calibri" w:hAnsi="Calibri"/>
        </w:rPr>
        <w:t xml:space="preserve">: </w:t>
      </w:r>
      <w:r w:rsidR="006308FD">
        <w:rPr>
          <w:rFonts w:ascii="Calibri" w:hAnsi="Calibri"/>
        </w:rPr>
        <w:t>Delete items from order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7120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C193D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BC193D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120E3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120E3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120E3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[in progress] </w:t>
            </w:r>
            <w:r>
              <w:rPr>
                <w:sz w:val="24"/>
              </w:rPr>
              <w:br/>
              <w:t>[</w:t>
            </w:r>
            <w:r w:rsidR="007766C5"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Waiter]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Customer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>[Waiter wants to be able to do it quickly for a higher tip</w:t>
            </w:r>
          </w:p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>Customer wants to remove an item from their order because they changed their mind</w:t>
            </w:r>
          </w:p>
          <w:p w:rsidR="002A1D3C" w:rsidRDefault="00BC193D">
            <w:pPr>
              <w:rPr>
                <w:sz w:val="24"/>
              </w:rPr>
            </w:pPr>
            <w:r>
              <w:rPr>
                <w:sz w:val="24"/>
              </w:rPr>
              <w:t>Manager wants the customer to be happy so they return to the restaurant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The item being removed is currently in the order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The order is updated so that the item is no longer part of it</w:t>
            </w:r>
            <w:r>
              <w:rPr>
                <w:sz w:val="24"/>
              </w:rPr>
              <w:t>]</w:t>
            </w:r>
            <w:r w:rsidR="00BC193D">
              <w:rPr>
                <w:sz w:val="24"/>
              </w:rPr>
              <w:br/>
              <w:t>&lt;[</w:t>
            </w:r>
            <w:r w:rsidR="00375E2F">
              <w:rPr>
                <w:sz w:val="24"/>
              </w:rPr>
              <w:t>The item was already in the order</w:t>
            </w:r>
            <w:r w:rsidR="00BC193D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[An error occurs because the item that is trying to be deleted isn’t in the order right now</w:t>
            </w:r>
            <w:r w:rsidR="007766C5">
              <w:rPr>
                <w:sz w:val="24"/>
              </w:rPr>
              <w:t>]</w:t>
            </w:r>
            <w:r w:rsidR="007766C5">
              <w:rPr>
                <w:sz w:val="24"/>
              </w:rPr>
              <w:br/>
            </w:r>
          </w:p>
        </w:tc>
      </w:tr>
    </w:tbl>
    <w:p w:rsidR="007120E3" w:rsidRDefault="007120E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[Customer tells waiter what item he/she wants off the order]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Waiter logs into system]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082C0D" w:rsidRDefault="00082C0D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[Waiter delets the item from the order]</w:t>
            </w:r>
          </w:p>
          <w:p w:rsidR="00082C0D" w:rsidRDefault="00082C0D" w:rsidP="00FA4678">
            <w:pPr>
              <w:rPr>
                <w:sz w:val="24"/>
              </w:rPr>
            </w:pPr>
            <w:r>
              <w:rPr>
                <w:sz w:val="24"/>
              </w:rPr>
              <w:t>[Waiter is asked to confirm change]</w:t>
            </w:r>
          </w:p>
        </w:tc>
      </w:tr>
      <w:tr w:rsidR="007120E3" w:rsidTr="007766C5">
        <w:tc>
          <w:tcPr>
            <w:tcW w:w="828" w:type="dxa"/>
          </w:tcPr>
          <w:p w:rsidR="007120E3" w:rsidRDefault="00082C0D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[The updated order is printed out so that the customer knows the item has been deleted]</w:t>
            </w:r>
          </w:p>
        </w:tc>
      </w:tr>
    </w:tbl>
    <w:p w:rsidR="007120E3" w:rsidRDefault="007120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F6D71" w:rsidTr="007766C5">
        <w:trPr>
          <w:trHeight w:val="1103"/>
        </w:trPr>
        <w:tc>
          <w:tcPr>
            <w:tcW w:w="828" w:type="dxa"/>
            <w:vMerge w:val="restart"/>
          </w:tcPr>
          <w:p w:rsidR="00897511" w:rsidRDefault="005F6D71" w:rsidP="008975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  <w:p w:rsidR="00897511" w:rsidRDefault="00897511" w:rsidP="00897511">
            <w:pPr>
              <w:jc w:val="center"/>
              <w:rPr>
                <w:sz w:val="24"/>
              </w:rPr>
            </w:pPr>
          </w:p>
          <w:p w:rsidR="00897511" w:rsidRDefault="00897511" w:rsidP="00897511">
            <w:pPr>
              <w:jc w:val="center"/>
              <w:rPr>
                <w:sz w:val="24"/>
              </w:rPr>
            </w:pPr>
          </w:p>
          <w:p w:rsidR="00897511" w:rsidRDefault="00897511" w:rsidP="008975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  <w:bookmarkStart w:id="0" w:name="_GoBack"/>
            <w:bookmarkEnd w:id="0"/>
          </w:p>
        </w:tc>
        <w:tc>
          <w:tcPr>
            <w:tcW w:w="9461" w:type="dxa"/>
          </w:tcPr>
          <w:p w:rsidR="005F6D71" w:rsidRDefault="005F6D71" w:rsidP="005F6D71">
            <w:pPr>
              <w:rPr>
                <w:sz w:val="24"/>
              </w:rPr>
            </w:pPr>
            <w:r>
              <w:rPr>
                <w:sz w:val="24"/>
              </w:rPr>
              <w:t>System fail</w:t>
            </w:r>
          </w:p>
          <w:p w:rsidR="005F6D71" w:rsidRDefault="005F6D71" w:rsidP="005F6D71">
            <w:pPr>
              <w:rPr>
                <w:sz w:val="24"/>
              </w:rPr>
            </w:pPr>
            <w:r>
              <w:rPr>
                <w:sz w:val="24"/>
              </w:rPr>
              <w:t xml:space="preserve">       Waiter restarts system and places order again</w:t>
            </w:r>
          </w:p>
          <w:p w:rsidR="005F6D71" w:rsidRDefault="005F6D71" w:rsidP="005F6D71">
            <w:pPr>
              <w:rPr>
                <w:sz w:val="24"/>
              </w:rPr>
            </w:pPr>
          </w:p>
          <w:p w:rsidR="00897511" w:rsidRDefault="00897511" w:rsidP="00897511">
            <w:pPr>
              <w:rPr>
                <w:sz w:val="24"/>
              </w:rPr>
            </w:pPr>
            <w:r>
              <w:rPr>
                <w:sz w:val="24"/>
              </w:rPr>
              <w:t>Waiter</w:t>
            </w:r>
            <w:r>
              <w:rPr>
                <w:sz w:val="24"/>
              </w:rPr>
              <w:t xml:space="preserve"> cancels during confirmation phase</w:t>
            </w:r>
          </w:p>
          <w:p w:rsidR="005F6D71" w:rsidRDefault="00897511" w:rsidP="00897511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sz w:val="24"/>
              </w:rPr>
              <w:t>Order is not changed</w:t>
            </w:r>
          </w:p>
        </w:tc>
      </w:tr>
      <w:tr w:rsidR="007120E3" w:rsidTr="007766C5">
        <w:trPr>
          <w:trHeight w:val="1102"/>
        </w:trPr>
        <w:tc>
          <w:tcPr>
            <w:tcW w:w="828" w:type="dxa"/>
            <w:vMerge/>
          </w:tcPr>
          <w:p w:rsidR="007120E3" w:rsidRDefault="007120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375E2F" w:rsidRDefault="00375E2F" w:rsidP="00375E2F">
            <w:pPr>
              <w:rPr>
                <w:sz w:val="24"/>
              </w:rPr>
            </w:pPr>
          </w:p>
          <w:p w:rsidR="007120E3" w:rsidRDefault="007120E3">
            <w:pPr>
              <w:rPr>
                <w:sz w:val="24"/>
              </w:rPr>
            </w:pPr>
          </w:p>
        </w:tc>
      </w:tr>
    </w:tbl>
    <w:p w:rsidR="007120E3" w:rsidRDefault="007120E3"/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7120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7120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Touchscreen system so that waiter can easily update order]</w:t>
            </w:r>
          </w:p>
        </w:tc>
      </w:tr>
    </w:tbl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N/A]</w:t>
            </w:r>
          </w:p>
        </w:tc>
      </w:tr>
    </w:tbl>
    <w:p w:rsidR="007120E3" w:rsidRDefault="007120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375E2F">
        <w:t>Many times every day]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7120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7120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Should the customer be able to do it without contacting the waiter?</w:t>
            </w:r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B58" w:rsidRDefault="00334B58">
      <w:r>
        <w:separator/>
      </w:r>
    </w:p>
  </w:endnote>
  <w:endnote w:type="continuationSeparator" w:id="0">
    <w:p w:rsidR="00334B58" w:rsidRDefault="0033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7120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082C0D">
      <w:rPr>
        <w:color w:val="000000"/>
        <w:sz w:val="24"/>
      </w:rPr>
      <w:t>2/22/2017 5:27:00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897511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897511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B58" w:rsidRDefault="00334B58">
      <w:r>
        <w:separator/>
      </w:r>
    </w:p>
  </w:footnote>
  <w:footnote w:type="continuationSeparator" w:id="0">
    <w:p w:rsidR="00334B58" w:rsidRDefault="00334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082C0D">
      <w:rPr>
        <w:color w:val="000000"/>
      </w:rPr>
      <w:t>2/22/2017</w:t>
    </w:r>
    <w:r w:rsidRPr="007766C5">
      <w:rPr>
        <w:color w:val="000000"/>
      </w:rPr>
      <w:fldChar w:fldCharType="end"/>
    </w:r>
  </w:p>
  <w:p w:rsidR="007120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D"/>
    <w:rsid w:val="00082C0D"/>
    <w:rsid w:val="001061BD"/>
    <w:rsid w:val="002312EE"/>
    <w:rsid w:val="002A1D3C"/>
    <w:rsid w:val="002C13D2"/>
    <w:rsid w:val="003133B6"/>
    <w:rsid w:val="00334B58"/>
    <w:rsid w:val="00375E2F"/>
    <w:rsid w:val="004172CB"/>
    <w:rsid w:val="005F6D71"/>
    <w:rsid w:val="006308FD"/>
    <w:rsid w:val="006C78FC"/>
    <w:rsid w:val="007120E3"/>
    <w:rsid w:val="007766C5"/>
    <w:rsid w:val="00815129"/>
    <w:rsid w:val="00845889"/>
    <w:rsid w:val="00856DAC"/>
    <w:rsid w:val="00897511"/>
    <w:rsid w:val="00976FE2"/>
    <w:rsid w:val="009F3F89"/>
    <w:rsid w:val="00A55E43"/>
    <w:rsid w:val="00BC193D"/>
    <w:rsid w:val="00D137EC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49191EFE-FE98-4A9A-AB3C-F92C18C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29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 ekam</cp:lastModifiedBy>
  <cp:revision>7</cp:revision>
  <cp:lastPrinted>1999-02-17T23:01:00Z</cp:lastPrinted>
  <dcterms:created xsi:type="dcterms:W3CDTF">2017-02-21T20:50:00Z</dcterms:created>
  <dcterms:modified xsi:type="dcterms:W3CDTF">2017-02-22T22:31:00Z</dcterms:modified>
</cp:coreProperties>
</file>