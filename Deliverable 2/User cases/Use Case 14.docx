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4E" w:rsidRPr="007766C5" w:rsidRDefault="003F7B43" w:rsidP="003F7B43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Use Case # 14 New Dish Suggestion 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861A4E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>Abdulaziz Alayadi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>2/21/17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861A4E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 xml:space="preserve">Resturant Automation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861A4E" w:rsidRDefault="003F6201" w:rsidP="009F3F89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861A4E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 xml:space="preserve">Finalized </w:t>
            </w:r>
            <w:r>
              <w:rPr>
                <w:sz w:val="24"/>
              </w:rPr>
              <w:br/>
              <w:t xml:space="preserve">Conceptulization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861A4E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 xml:space="preserve">Chef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861A4E" w:rsidRDefault="003F6201">
            <w:pPr>
              <w:rPr>
                <w:sz w:val="24"/>
              </w:rPr>
            </w:pPr>
            <w:r>
              <w:rPr>
                <w:sz w:val="24"/>
              </w:rPr>
              <w:t xml:space="preserve">Manager 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>Chef, wants to add a new dish to the menue.</w:t>
            </w:r>
          </w:p>
          <w:p w:rsidR="003F6201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>Manager, wants to review the suggested dish before it is added to the menue.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861A4E" w:rsidRDefault="003F6201" w:rsidP="003F6201">
            <w:pPr>
              <w:rPr>
                <w:sz w:val="24"/>
              </w:rPr>
            </w:pPr>
            <w:r>
              <w:rPr>
                <w:sz w:val="24"/>
              </w:rPr>
              <w:t xml:space="preserve">Chef is logged in and authenticated.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861A4E" w:rsidRDefault="001E4C4C" w:rsidP="001E4C4C">
            <w:pPr>
              <w:rPr>
                <w:sz w:val="24"/>
              </w:rPr>
            </w:pPr>
            <w:r>
              <w:rPr>
                <w:sz w:val="24"/>
              </w:rPr>
              <w:t>A new suggested dish is created in the menue list for the Manager to review.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861A4E" w:rsidRDefault="001E4C4C" w:rsidP="001E4C4C">
            <w:pPr>
              <w:rPr>
                <w:sz w:val="24"/>
              </w:rPr>
            </w:pPr>
            <w:r>
              <w:rPr>
                <w:sz w:val="24"/>
              </w:rPr>
              <w:t xml:space="preserve">No suggested dish is created. </w:t>
            </w:r>
          </w:p>
        </w:tc>
      </w:tr>
    </w:tbl>
    <w:p w:rsidR="00861A4E" w:rsidRDefault="00861A4E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861A4E" w:rsidRDefault="001E4C4C" w:rsidP="00FA4678">
            <w:pPr>
              <w:rPr>
                <w:sz w:val="24"/>
              </w:rPr>
            </w:pPr>
            <w:r>
              <w:rPr>
                <w:sz w:val="24"/>
              </w:rPr>
              <w:t>Chef views the menue.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861A4E" w:rsidRDefault="001E4C4C" w:rsidP="001E4C4C">
            <w:pPr>
              <w:rPr>
                <w:sz w:val="24"/>
              </w:rPr>
            </w:pPr>
            <w:r>
              <w:rPr>
                <w:sz w:val="24"/>
              </w:rPr>
              <w:t>Chooses “add a dish”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861A4E" w:rsidRDefault="001E4C4C" w:rsidP="001E4C4C">
            <w:pPr>
              <w:rPr>
                <w:sz w:val="24"/>
              </w:rPr>
            </w:pPr>
            <w:r>
              <w:rPr>
                <w:sz w:val="24"/>
              </w:rPr>
              <w:t xml:space="preserve">Enters dish; category, name, description, and price. </w:t>
            </w:r>
          </w:p>
        </w:tc>
      </w:tr>
      <w:tr w:rsidR="00861A4E" w:rsidTr="007766C5">
        <w:tc>
          <w:tcPr>
            <w:tcW w:w="828" w:type="dxa"/>
          </w:tcPr>
          <w:p w:rsidR="00861A4E" w:rsidRDefault="001E4C4C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EF21D8" w:rsidRDefault="00EF21D8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861A4E" w:rsidRDefault="001E4C4C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Submits the form. </w:t>
            </w:r>
          </w:p>
          <w:p w:rsidR="00EF21D8" w:rsidRDefault="00EF21D8" w:rsidP="00FA4678">
            <w:pPr>
              <w:rPr>
                <w:sz w:val="24"/>
              </w:rPr>
            </w:pPr>
            <w:r>
              <w:rPr>
                <w:sz w:val="24"/>
              </w:rPr>
              <w:t>The dish is added to the menue as a suggested dish waiting for action.</w:t>
            </w:r>
          </w:p>
        </w:tc>
      </w:tr>
    </w:tbl>
    <w:p w:rsidR="00861A4E" w:rsidRDefault="00861A4E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61A4E" w:rsidTr="007766C5">
        <w:trPr>
          <w:trHeight w:val="1103"/>
        </w:trPr>
        <w:tc>
          <w:tcPr>
            <w:tcW w:w="828" w:type="dxa"/>
            <w:vMerge w:val="restart"/>
          </w:tcPr>
          <w:p w:rsidR="00861A4E" w:rsidRDefault="00D70578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  <w:p w:rsidR="00D70578" w:rsidRDefault="00D70578" w:rsidP="006C78FC">
            <w:pPr>
              <w:jc w:val="center"/>
              <w:rPr>
                <w:i/>
                <w:sz w:val="24"/>
              </w:rPr>
            </w:pPr>
          </w:p>
          <w:p w:rsidR="00D70578" w:rsidRDefault="00D70578" w:rsidP="006C78FC">
            <w:pPr>
              <w:jc w:val="center"/>
              <w:rPr>
                <w:i/>
                <w:sz w:val="24"/>
              </w:rPr>
            </w:pPr>
          </w:p>
          <w:p w:rsidR="00D70578" w:rsidRDefault="00D70578" w:rsidP="006C78FC">
            <w:pPr>
              <w:jc w:val="center"/>
              <w:rPr>
                <w:i/>
                <w:sz w:val="24"/>
              </w:rPr>
            </w:pPr>
          </w:p>
          <w:p w:rsidR="00D70578" w:rsidRDefault="00D70578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2-3</w:t>
            </w:r>
          </w:p>
          <w:p w:rsidR="00D70578" w:rsidRDefault="00D70578" w:rsidP="006C78FC">
            <w:pPr>
              <w:jc w:val="center"/>
              <w:rPr>
                <w:i/>
                <w:sz w:val="24"/>
              </w:rPr>
            </w:pPr>
          </w:p>
          <w:p w:rsidR="00D70578" w:rsidRDefault="00D70578" w:rsidP="006C78FC">
            <w:pPr>
              <w:jc w:val="center"/>
              <w:rPr>
                <w:i/>
                <w:sz w:val="24"/>
              </w:rPr>
            </w:pPr>
          </w:p>
          <w:p w:rsidR="00D70578" w:rsidRDefault="00D70578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9461" w:type="dxa"/>
          </w:tcPr>
          <w:p w:rsidR="00D70578" w:rsidRDefault="00D70578" w:rsidP="00D70578">
            <w:pPr>
              <w:rPr>
                <w:sz w:val="24"/>
              </w:rPr>
            </w:pPr>
            <w:r>
              <w:rPr>
                <w:sz w:val="24"/>
              </w:rPr>
              <w:t>At anytime, System fails:</w:t>
            </w:r>
          </w:p>
          <w:p w:rsidR="00861A4E" w:rsidRDefault="00D70578" w:rsidP="00D70578">
            <w:pPr>
              <w:rPr>
                <w:sz w:val="24"/>
              </w:rPr>
            </w:pPr>
            <w:r>
              <w:rPr>
                <w:sz w:val="24"/>
              </w:rPr>
              <w:t>Chef</w:t>
            </w:r>
            <w:r w:rsidRPr="00832D64">
              <w:rPr>
                <w:sz w:val="24"/>
              </w:rPr>
              <w:t xml:space="preserve"> log in and re</w:t>
            </w:r>
            <w:r>
              <w:rPr>
                <w:sz w:val="24"/>
              </w:rPr>
              <w:t>-</w:t>
            </w:r>
            <w:r w:rsidRPr="00832D64">
              <w:rPr>
                <w:sz w:val="24"/>
              </w:rPr>
              <w:t>do the process</w:t>
            </w:r>
            <w:r>
              <w:rPr>
                <w:sz w:val="24"/>
              </w:rPr>
              <w:t>.</w:t>
            </w:r>
          </w:p>
        </w:tc>
      </w:tr>
      <w:tr w:rsidR="00861A4E" w:rsidTr="007766C5">
        <w:trPr>
          <w:trHeight w:val="1102"/>
        </w:trPr>
        <w:tc>
          <w:tcPr>
            <w:tcW w:w="828" w:type="dxa"/>
            <w:vMerge/>
          </w:tcPr>
          <w:p w:rsidR="00861A4E" w:rsidRDefault="00861A4E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861A4E" w:rsidRDefault="00D70578">
            <w:pPr>
              <w:rPr>
                <w:sz w:val="24"/>
              </w:rPr>
            </w:pPr>
            <w:r>
              <w:rPr>
                <w:sz w:val="24"/>
              </w:rPr>
              <w:t xml:space="preserve">Chef chooses the cancell option. </w:t>
            </w:r>
          </w:p>
          <w:p w:rsidR="00D70578" w:rsidRDefault="00D70578" w:rsidP="00D70578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The system state doesn’t change.</w:t>
            </w:r>
          </w:p>
          <w:p w:rsidR="00D70578" w:rsidRDefault="00D70578" w:rsidP="00D70578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System displys the menue list.</w:t>
            </w:r>
          </w:p>
          <w:p w:rsidR="00D70578" w:rsidRDefault="00D70578" w:rsidP="00D70578">
            <w:pPr>
              <w:rPr>
                <w:sz w:val="24"/>
              </w:rPr>
            </w:pPr>
            <w:r>
              <w:rPr>
                <w:sz w:val="24"/>
              </w:rPr>
              <w:t>4.a The Manager</w:t>
            </w:r>
            <w:r w:rsidR="00EF21D8">
              <w:rPr>
                <w:sz w:val="24"/>
              </w:rPr>
              <w:t xml:space="preserve"> cho</w:t>
            </w:r>
            <w:r>
              <w:rPr>
                <w:sz w:val="24"/>
              </w:rPr>
              <w:t>se to approves the dish.</w:t>
            </w:r>
          </w:p>
          <w:p w:rsidR="00D70578" w:rsidRDefault="00EF21D8" w:rsidP="00D70578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70578">
              <w:rPr>
                <w:sz w:val="24"/>
              </w:rPr>
              <w:t xml:space="preserve">1. The dish is added to the menue list in the correct category. </w:t>
            </w:r>
          </w:p>
          <w:p w:rsidR="00D70578" w:rsidRDefault="00D70578" w:rsidP="00D70578">
            <w:pPr>
              <w:rPr>
                <w:sz w:val="24"/>
              </w:rPr>
            </w:pPr>
            <w:r>
              <w:rPr>
                <w:sz w:val="24"/>
              </w:rPr>
              <w:t xml:space="preserve">4.b The Manager choose to edit the price. </w:t>
            </w:r>
          </w:p>
          <w:p w:rsidR="00D70578" w:rsidRDefault="00EF21D8" w:rsidP="00D70578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70578">
              <w:rPr>
                <w:sz w:val="24"/>
              </w:rPr>
              <w:t xml:space="preserve">1. The price is changed. </w:t>
            </w:r>
          </w:p>
          <w:p w:rsidR="00D70578" w:rsidRDefault="00EF21D8" w:rsidP="00D70578">
            <w:pPr>
              <w:rPr>
                <w:sz w:val="24"/>
              </w:rPr>
            </w:pPr>
            <w:r>
              <w:rPr>
                <w:sz w:val="24"/>
              </w:rPr>
              <w:t xml:space="preserve">    2. Repeat number 4.</w:t>
            </w:r>
          </w:p>
          <w:p w:rsidR="00EF21D8" w:rsidRDefault="00EF21D8" w:rsidP="00D70578">
            <w:pPr>
              <w:rPr>
                <w:sz w:val="24"/>
              </w:rPr>
            </w:pPr>
            <w:r>
              <w:rPr>
                <w:sz w:val="24"/>
              </w:rPr>
              <w:t>4.c The Manager choses to disaprove the dish.</w:t>
            </w:r>
          </w:p>
          <w:p w:rsidR="00EF21D8" w:rsidRPr="00D70578" w:rsidRDefault="00EF21D8" w:rsidP="00D70578">
            <w:pPr>
              <w:rPr>
                <w:sz w:val="24"/>
              </w:rPr>
            </w:pPr>
            <w:r>
              <w:rPr>
                <w:sz w:val="24"/>
              </w:rPr>
              <w:t xml:space="preserve">    1. The dish is removed from the menue list.</w:t>
            </w:r>
          </w:p>
        </w:tc>
      </w:tr>
      <w:tr w:rsidR="00EF21D8" w:rsidTr="007766C5">
        <w:trPr>
          <w:trHeight w:val="1102"/>
        </w:trPr>
        <w:tc>
          <w:tcPr>
            <w:tcW w:w="828" w:type="dxa"/>
          </w:tcPr>
          <w:p w:rsidR="00EF21D8" w:rsidRDefault="00EF21D8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EF21D8" w:rsidRDefault="00EF21D8">
            <w:pPr>
              <w:rPr>
                <w:sz w:val="24"/>
              </w:rPr>
            </w:pPr>
          </w:p>
        </w:tc>
      </w:tr>
    </w:tbl>
    <w:p w:rsidR="00861A4E" w:rsidRDefault="00861A4E"/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861A4E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861A4E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861A4E" w:rsidRDefault="00861A4E" w:rsidP="006C78FC">
            <w:pPr>
              <w:jc w:val="center"/>
              <w:rPr>
                <w:sz w:val="24"/>
              </w:rPr>
            </w:pPr>
          </w:p>
        </w:tc>
        <w:tc>
          <w:tcPr>
            <w:tcW w:w="9450" w:type="dxa"/>
          </w:tcPr>
          <w:p w:rsidR="00861A4E" w:rsidRDefault="00E13C74" w:rsidP="00E13C74">
            <w:pPr>
              <w:rPr>
                <w:sz w:val="24"/>
              </w:rPr>
            </w:pPr>
            <w:r>
              <w:rPr>
                <w:sz w:val="24"/>
              </w:rPr>
              <w:t>System should show the menue list differently depending on the user credintials.</w:t>
            </w:r>
          </w:p>
        </w:tc>
      </w:tr>
    </w:tbl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</w:p>
        </w:tc>
        <w:tc>
          <w:tcPr>
            <w:tcW w:w="9450" w:type="dxa"/>
          </w:tcPr>
          <w:p w:rsidR="00A55E43" w:rsidRDefault="00E13C74" w:rsidP="00E13C74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861A4E" w:rsidRDefault="00861A4E"/>
    <w:p w:rsidR="00A55E43" w:rsidRDefault="004172CB" w:rsidP="00E13C74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="00E13C74">
        <w:t xml:space="preserve">: Rarely 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861A4E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861A4E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861A4E" w:rsidRDefault="00861A4E" w:rsidP="006C78FC">
            <w:pPr>
              <w:jc w:val="center"/>
              <w:rPr>
                <w:b/>
                <w:sz w:val="24"/>
              </w:rPr>
            </w:pPr>
          </w:p>
        </w:tc>
        <w:tc>
          <w:tcPr>
            <w:tcW w:w="9450" w:type="dxa"/>
          </w:tcPr>
          <w:p w:rsidR="00861A4E" w:rsidRDefault="00E13C74" w:rsidP="00E13C74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  <w:bookmarkStart w:id="0" w:name="_GoBack"/>
            <w:bookmarkEnd w:id="0"/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82" w:rsidRDefault="004E6B82">
      <w:r>
        <w:separator/>
      </w:r>
    </w:p>
  </w:endnote>
  <w:endnote w:type="continuationSeparator" w:id="0">
    <w:p w:rsidR="004E6B82" w:rsidRDefault="004E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A4E" w:rsidRDefault="00861A4E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861A4E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3F7B43">
      <w:rPr>
        <w:color w:val="000000"/>
        <w:sz w:val="24"/>
      </w:rPr>
      <w:t>2/21/2017 12:05:00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E13C74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E13C74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82" w:rsidRDefault="004E6B82">
      <w:r>
        <w:separator/>
      </w:r>
    </w:p>
  </w:footnote>
  <w:footnote w:type="continuationSeparator" w:id="0">
    <w:p w:rsidR="004E6B82" w:rsidRDefault="004E6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3F7B43" w:rsidP="003F7B43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[GROUP 10</w:t>
    </w:r>
    <w:r w:rsidR="00856DAC" w:rsidRPr="007766C5">
      <w:rPr>
        <w:color w:val="000000"/>
      </w:rPr>
      <w:t>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3F7B43">
      <w:rPr>
        <w:color w:val="000000"/>
      </w:rPr>
      <w:t>2/21/2017</w:t>
    </w:r>
    <w:r w:rsidRPr="007766C5">
      <w:rPr>
        <w:color w:val="000000"/>
      </w:rPr>
      <w:fldChar w:fldCharType="end"/>
    </w:r>
  </w:p>
  <w:p w:rsidR="00861A4E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861A4E" w:rsidRDefault="00861A4E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22A29"/>
    <w:multiLevelType w:val="hybridMultilevel"/>
    <w:tmpl w:val="020CE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1129"/>
    <w:multiLevelType w:val="hybridMultilevel"/>
    <w:tmpl w:val="315E6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7F12"/>
    <w:multiLevelType w:val="hybridMultilevel"/>
    <w:tmpl w:val="3348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B1957"/>
    <w:multiLevelType w:val="hybridMultilevel"/>
    <w:tmpl w:val="8AFA4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08"/>
    <w:rsid w:val="001E4C4C"/>
    <w:rsid w:val="002A1D3C"/>
    <w:rsid w:val="002C13D2"/>
    <w:rsid w:val="003F6201"/>
    <w:rsid w:val="003F7B43"/>
    <w:rsid w:val="004172CB"/>
    <w:rsid w:val="004E6B82"/>
    <w:rsid w:val="006C78FC"/>
    <w:rsid w:val="007766C5"/>
    <w:rsid w:val="00845889"/>
    <w:rsid w:val="00856DAC"/>
    <w:rsid w:val="00861A4E"/>
    <w:rsid w:val="009F0955"/>
    <w:rsid w:val="009F3F89"/>
    <w:rsid w:val="00A55E43"/>
    <w:rsid w:val="00D137EC"/>
    <w:rsid w:val="00D70578"/>
    <w:rsid w:val="00E13C74"/>
    <w:rsid w:val="00EE5312"/>
    <w:rsid w:val="00EF21D8"/>
    <w:rsid w:val="00F61E47"/>
    <w:rsid w:val="00FA4678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2DDA4"/>
  <w14:defaultImageDpi w14:val="32767"/>
  <w15:chartTrackingRefBased/>
  <w15:docId w15:val="{DE265BAB-F5AA-44CE-9392-4D9B4159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D7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3ngry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</Template>
  <TotalTime>81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ACE DE</dc:creator>
  <cp:keywords/>
  <cp:lastModifiedBy>ACE DE</cp:lastModifiedBy>
  <cp:revision>2</cp:revision>
  <cp:lastPrinted>1999-02-17T23:01:00Z</cp:lastPrinted>
  <dcterms:created xsi:type="dcterms:W3CDTF">2017-02-21T17:05:00Z</dcterms:created>
  <dcterms:modified xsi:type="dcterms:W3CDTF">2017-02-22T01:55:00Z</dcterms:modified>
</cp:coreProperties>
</file>