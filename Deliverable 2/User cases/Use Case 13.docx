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4E" w:rsidRPr="007766C5" w:rsidRDefault="00887649" w:rsidP="0067334C">
      <w:pPr>
        <w:pStyle w:val="Heading1"/>
        <w:rPr>
          <w:rFonts w:ascii="Calibri" w:hAnsi="Calibri"/>
        </w:rPr>
      </w:pPr>
      <w:r>
        <w:rPr>
          <w:rFonts w:ascii="Calibri" w:hAnsi="Calibri"/>
        </w:rPr>
        <w:t>Use Case # 8</w:t>
      </w:r>
      <w:r w:rsidR="0067334C">
        <w:rPr>
          <w:rFonts w:ascii="Calibri" w:hAnsi="Calibri"/>
        </w:rPr>
        <w:t xml:space="preserve"> Inventory Item Adding 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861A4E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6733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Abdulaziz Alayadi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6733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2/21/17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861A4E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Resturant</w:t>
            </w:r>
            <w:r w:rsidR="001C4384">
              <w:rPr>
                <w:sz w:val="24"/>
              </w:rPr>
              <w:t xml:space="preserve"> Automation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861A4E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861A4E" w:rsidRDefault="001C4384" w:rsidP="001C4384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7766C5">
              <w:rPr>
                <w:sz w:val="24"/>
              </w:rPr>
              <w:t>inalized</w:t>
            </w:r>
            <w:r>
              <w:rPr>
                <w:sz w:val="24"/>
              </w:rPr>
              <w:br/>
              <w:t>C</w:t>
            </w:r>
            <w:r w:rsidR="007766C5">
              <w:rPr>
                <w:sz w:val="24"/>
              </w:rPr>
              <w:t>onceptualization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861A4E" w:rsidRDefault="0067334C">
            <w:pPr>
              <w:rPr>
                <w:sz w:val="24"/>
              </w:rPr>
            </w:pPr>
            <w:r>
              <w:rPr>
                <w:sz w:val="24"/>
              </w:rPr>
              <w:t>Resturant Manager, a person who has the athurity to add new items to the inventory.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861A4E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Chef.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Manager, wants to add a new item to the inventory.</w:t>
            </w:r>
          </w:p>
          <w:p w:rsidR="0067334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Chef, wants the Manager to add a new item to the inventory.</w:t>
            </w:r>
          </w:p>
          <w:p w:rsidR="0067334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Suppliers, want to know when items are low to supply more.</w:t>
            </w:r>
          </w:p>
          <w:p w:rsidR="0067334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Resturant Owner, wants to know the cost of items in the inventory.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861A4E" w:rsidRDefault="0067334C">
            <w:pPr>
              <w:rPr>
                <w:sz w:val="24"/>
              </w:rPr>
            </w:pPr>
            <w:r>
              <w:rPr>
                <w:sz w:val="24"/>
              </w:rPr>
              <w:t>Manager logged in and authinticated.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861A4E" w:rsidRDefault="00190277" w:rsidP="00190277">
            <w:pPr>
              <w:rPr>
                <w:sz w:val="24"/>
              </w:rPr>
            </w:pPr>
            <w:r>
              <w:rPr>
                <w:sz w:val="24"/>
              </w:rPr>
              <w:t>The virtual inventory has the new item, how many of it and suppliers information.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861A4E" w:rsidRDefault="00190277" w:rsidP="00190277">
            <w:pPr>
              <w:rPr>
                <w:sz w:val="24"/>
              </w:rPr>
            </w:pPr>
            <w:r>
              <w:rPr>
                <w:sz w:val="24"/>
              </w:rPr>
              <w:t>The inventory state does not change.</w:t>
            </w:r>
          </w:p>
        </w:tc>
      </w:tr>
    </w:tbl>
    <w:p w:rsidR="00861A4E" w:rsidRDefault="00861A4E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861A4E" w:rsidRDefault="00190277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Manager chooses to add a new item. 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861A4E" w:rsidRDefault="00FA63BB" w:rsidP="00190277">
            <w:pPr>
              <w:rPr>
                <w:sz w:val="24"/>
              </w:rPr>
            </w:pPr>
            <w:r>
              <w:rPr>
                <w:sz w:val="24"/>
              </w:rPr>
              <w:t>Manager adds new item’s; name, description, suppliers name and contact information, current counts of the item in the inventory.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887649" w:rsidRDefault="0088764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861A4E" w:rsidRDefault="00FA63BB" w:rsidP="00FA4678">
            <w:pPr>
              <w:rPr>
                <w:sz w:val="24"/>
              </w:rPr>
            </w:pPr>
            <w:r>
              <w:rPr>
                <w:sz w:val="24"/>
              </w:rPr>
              <w:t>Manager submits the new item’s form.</w:t>
            </w:r>
          </w:p>
          <w:p w:rsidR="00887649" w:rsidRDefault="00887649" w:rsidP="00FA4678">
            <w:pPr>
              <w:rPr>
                <w:sz w:val="24"/>
              </w:rPr>
            </w:pPr>
            <w:r>
              <w:rPr>
                <w:sz w:val="24"/>
              </w:rPr>
              <w:t>Virtual Inventory shows the new item in the list of items.</w:t>
            </w:r>
          </w:p>
        </w:tc>
      </w:tr>
      <w:tr w:rsidR="00861A4E" w:rsidTr="007766C5">
        <w:tc>
          <w:tcPr>
            <w:tcW w:w="828" w:type="dxa"/>
          </w:tcPr>
          <w:p w:rsidR="00861A4E" w:rsidRDefault="00861A4E" w:rsidP="00FA63BB">
            <w:pPr>
              <w:rPr>
                <w:sz w:val="24"/>
              </w:rPr>
            </w:pPr>
          </w:p>
        </w:tc>
        <w:tc>
          <w:tcPr>
            <w:tcW w:w="9461" w:type="dxa"/>
          </w:tcPr>
          <w:p w:rsidR="00861A4E" w:rsidRDefault="00861A4E" w:rsidP="00FA4678">
            <w:pPr>
              <w:rPr>
                <w:sz w:val="24"/>
              </w:rPr>
            </w:pPr>
          </w:p>
        </w:tc>
      </w:tr>
    </w:tbl>
    <w:p w:rsidR="00861A4E" w:rsidRDefault="00861A4E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61A4E" w:rsidTr="007766C5">
        <w:trPr>
          <w:trHeight w:val="1103"/>
        </w:trPr>
        <w:tc>
          <w:tcPr>
            <w:tcW w:w="828" w:type="dxa"/>
            <w:vMerge w:val="restart"/>
          </w:tcPr>
          <w:p w:rsidR="00861A4E" w:rsidRDefault="00FA63BB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a.</w:t>
            </w:r>
          </w:p>
          <w:p w:rsidR="00FA63BB" w:rsidRDefault="00FA63BB" w:rsidP="006C78FC">
            <w:pPr>
              <w:jc w:val="center"/>
              <w:rPr>
                <w:i/>
                <w:sz w:val="24"/>
              </w:rPr>
            </w:pPr>
          </w:p>
          <w:p w:rsidR="00FA63BB" w:rsidRDefault="00FA63BB" w:rsidP="006C78FC">
            <w:pPr>
              <w:jc w:val="center"/>
              <w:rPr>
                <w:i/>
                <w:sz w:val="24"/>
              </w:rPr>
            </w:pPr>
          </w:p>
          <w:p w:rsidR="00FA63BB" w:rsidRDefault="00FA63BB" w:rsidP="006C78FC">
            <w:pPr>
              <w:jc w:val="center"/>
              <w:rPr>
                <w:i/>
                <w:sz w:val="24"/>
              </w:rPr>
            </w:pPr>
          </w:p>
          <w:p w:rsidR="00FA63BB" w:rsidRDefault="001C4384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1" w:type="dxa"/>
          </w:tcPr>
          <w:p w:rsidR="00FA63BB" w:rsidRDefault="00FA63BB" w:rsidP="00FA63BB">
            <w:pPr>
              <w:rPr>
                <w:sz w:val="24"/>
              </w:rPr>
            </w:pPr>
            <w:r>
              <w:rPr>
                <w:sz w:val="24"/>
              </w:rPr>
              <w:t>At anytime, System fails:</w:t>
            </w:r>
          </w:p>
          <w:p w:rsidR="00FA63BB" w:rsidRPr="00832D64" w:rsidRDefault="00FA63BB" w:rsidP="00FA63BB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832D64">
              <w:rPr>
                <w:sz w:val="24"/>
              </w:rPr>
              <w:t>Manager log in and re</w:t>
            </w:r>
            <w:r>
              <w:rPr>
                <w:sz w:val="24"/>
              </w:rPr>
              <w:t>-</w:t>
            </w:r>
            <w:r w:rsidRPr="00832D64">
              <w:rPr>
                <w:sz w:val="24"/>
              </w:rPr>
              <w:t>do the process.</w:t>
            </w:r>
          </w:p>
          <w:p w:rsidR="00861A4E" w:rsidRDefault="00861A4E" w:rsidP="00FA63BB">
            <w:pPr>
              <w:rPr>
                <w:sz w:val="24"/>
              </w:rPr>
            </w:pPr>
          </w:p>
        </w:tc>
      </w:tr>
      <w:tr w:rsidR="00861A4E" w:rsidTr="007766C5">
        <w:trPr>
          <w:trHeight w:val="1102"/>
        </w:trPr>
        <w:tc>
          <w:tcPr>
            <w:tcW w:w="828" w:type="dxa"/>
            <w:vMerge/>
          </w:tcPr>
          <w:p w:rsidR="00861A4E" w:rsidRDefault="00861A4E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861A4E" w:rsidRDefault="00461966">
            <w:pPr>
              <w:rPr>
                <w:sz w:val="24"/>
              </w:rPr>
            </w:pPr>
            <w:r>
              <w:rPr>
                <w:sz w:val="24"/>
              </w:rPr>
              <w:t>The Manager chooses the cancel</w:t>
            </w:r>
            <w:bookmarkStart w:id="0" w:name="_GoBack"/>
            <w:bookmarkEnd w:id="0"/>
            <w:r w:rsidR="00CD69C4">
              <w:rPr>
                <w:sz w:val="24"/>
              </w:rPr>
              <w:t xml:space="preserve"> option:</w:t>
            </w:r>
          </w:p>
          <w:p w:rsidR="00CD69C4" w:rsidRPr="00CD69C4" w:rsidRDefault="00CD69C4" w:rsidP="00CD69C4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The state of the virtual inventory is not affected. </w:t>
            </w:r>
          </w:p>
        </w:tc>
      </w:tr>
    </w:tbl>
    <w:p w:rsidR="00861A4E" w:rsidRDefault="00861A4E"/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861A4E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861A4E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861A4E" w:rsidRDefault="00861A4E" w:rsidP="006C78FC">
            <w:pPr>
              <w:jc w:val="center"/>
              <w:rPr>
                <w:sz w:val="24"/>
              </w:rPr>
            </w:pPr>
          </w:p>
        </w:tc>
        <w:tc>
          <w:tcPr>
            <w:tcW w:w="9450" w:type="dxa"/>
          </w:tcPr>
          <w:p w:rsidR="00861A4E" w:rsidRDefault="009F5FFE" w:rsidP="0088764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733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67334C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</w:p>
        </w:tc>
        <w:tc>
          <w:tcPr>
            <w:tcW w:w="9450" w:type="dxa"/>
          </w:tcPr>
          <w:p w:rsidR="00A55E43" w:rsidRDefault="009F5FFE" w:rsidP="004172C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861A4E" w:rsidRDefault="00861A4E"/>
    <w:p w:rsidR="00A55E43" w:rsidRDefault="004172CB" w:rsidP="009F5FFE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="009F5FFE">
        <w:t>: Sometimes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861A4E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861A4E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861A4E" w:rsidRDefault="00861A4E" w:rsidP="006C78FC">
            <w:pPr>
              <w:jc w:val="center"/>
              <w:rPr>
                <w:b/>
                <w:sz w:val="24"/>
              </w:rPr>
            </w:pPr>
          </w:p>
        </w:tc>
        <w:tc>
          <w:tcPr>
            <w:tcW w:w="9450" w:type="dxa"/>
          </w:tcPr>
          <w:p w:rsidR="00861A4E" w:rsidRDefault="008A0C7A">
            <w:pPr>
              <w:rPr>
                <w:sz w:val="24"/>
              </w:rPr>
            </w:pPr>
            <w:r>
              <w:rPr>
                <w:sz w:val="24"/>
              </w:rPr>
              <w:t xml:space="preserve">How the chef will communicate the need for a new item to the manager? 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C23" w:rsidRDefault="00DE1C23">
      <w:r>
        <w:separator/>
      </w:r>
    </w:p>
  </w:endnote>
  <w:endnote w:type="continuationSeparator" w:id="0">
    <w:p w:rsidR="00DE1C23" w:rsidRDefault="00DE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4C" w:rsidRDefault="0067334C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67334C" w:rsidRPr="00856DAC" w:rsidRDefault="0067334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461966">
      <w:rPr>
        <w:color w:val="000000"/>
        <w:sz w:val="24"/>
      </w:rPr>
      <w:t>2/21/2017 8:56:00 PM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 w:rsidR="00461966"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 w:rsidR="00461966"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C23" w:rsidRDefault="00DE1C23">
      <w:r>
        <w:separator/>
      </w:r>
    </w:p>
  </w:footnote>
  <w:footnote w:type="continuationSeparator" w:id="0">
    <w:p w:rsidR="00DE1C23" w:rsidRDefault="00DE1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4C" w:rsidRPr="007766C5" w:rsidRDefault="001C4384" w:rsidP="001C4384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 xml:space="preserve">GROUP </w:t>
    </w:r>
    <w:r w:rsidR="0067334C">
      <w:rPr>
        <w:color w:val="000000"/>
      </w:rPr>
      <w:t>10</w:t>
    </w:r>
  </w:p>
  <w:p w:rsidR="0067334C" w:rsidRPr="007766C5" w:rsidRDefault="0067334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461966">
      <w:rPr>
        <w:color w:val="000000"/>
      </w:rPr>
      <w:t>2/22/2017</w:t>
    </w:r>
    <w:r w:rsidRPr="007766C5">
      <w:rPr>
        <w:color w:val="000000"/>
      </w:rPr>
      <w:fldChar w:fldCharType="end"/>
    </w:r>
  </w:p>
  <w:p w:rsidR="0067334C" w:rsidRPr="007766C5" w:rsidRDefault="0067334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CS 3704 Fall 2016</w:t>
    </w:r>
  </w:p>
  <w:p w:rsidR="0067334C" w:rsidRDefault="0067334C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F6055C"/>
    <w:multiLevelType w:val="hybridMultilevel"/>
    <w:tmpl w:val="4A20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24292"/>
    <w:multiLevelType w:val="hybridMultilevel"/>
    <w:tmpl w:val="36CC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08"/>
    <w:rsid w:val="00190277"/>
    <w:rsid w:val="001C4384"/>
    <w:rsid w:val="00206ED9"/>
    <w:rsid w:val="002A1D3C"/>
    <w:rsid w:val="002C13D2"/>
    <w:rsid w:val="002D5EA9"/>
    <w:rsid w:val="004172CB"/>
    <w:rsid w:val="00461966"/>
    <w:rsid w:val="0067334C"/>
    <w:rsid w:val="006C78FC"/>
    <w:rsid w:val="007766C5"/>
    <w:rsid w:val="00845889"/>
    <w:rsid w:val="00856DAC"/>
    <w:rsid w:val="00861A4E"/>
    <w:rsid w:val="00887649"/>
    <w:rsid w:val="008A0C7A"/>
    <w:rsid w:val="009F0955"/>
    <w:rsid w:val="009F3F89"/>
    <w:rsid w:val="009F5FFE"/>
    <w:rsid w:val="00A55E43"/>
    <w:rsid w:val="00C87147"/>
    <w:rsid w:val="00CD69C4"/>
    <w:rsid w:val="00D137EC"/>
    <w:rsid w:val="00DE1C23"/>
    <w:rsid w:val="00EE5312"/>
    <w:rsid w:val="00F61E47"/>
    <w:rsid w:val="00FA4678"/>
    <w:rsid w:val="00FA63BB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DE265BAB-F5AA-44CE-9392-4D9B4159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FA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3ngry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68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ACE DE</dc:creator>
  <cp:keywords/>
  <cp:lastModifiedBy>sayan ekam</cp:lastModifiedBy>
  <cp:revision>5</cp:revision>
  <cp:lastPrinted>1999-02-17T23:01:00Z</cp:lastPrinted>
  <dcterms:created xsi:type="dcterms:W3CDTF">2017-02-21T17:05:00Z</dcterms:created>
  <dcterms:modified xsi:type="dcterms:W3CDTF">2017-02-22T22:27:00Z</dcterms:modified>
</cp:coreProperties>
</file>