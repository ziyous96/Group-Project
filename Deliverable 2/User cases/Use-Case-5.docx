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E3" w:rsidRPr="007766C5" w:rsidRDefault="001061BD">
      <w:pPr>
        <w:pStyle w:val="Heading1"/>
        <w:rPr>
          <w:rFonts w:ascii="Calibri" w:hAnsi="Calibri"/>
        </w:rPr>
      </w:pPr>
      <w:r>
        <w:rPr>
          <w:rFonts w:ascii="Calibri" w:hAnsi="Calibri"/>
        </w:rPr>
        <w:t>P[</w:t>
      </w:r>
      <w:r w:rsidR="007766C5" w:rsidRPr="007766C5">
        <w:rPr>
          <w:rFonts w:ascii="Calibri" w:hAnsi="Calibri"/>
        </w:rPr>
        <w:t>Use Case # [</w:t>
      </w:r>
      <w:r w:rsidR="00715AC0">
        <w:rPr>
          <w:rFonts w:ascii="Calibri" w:hAnsi="Calibri"/>
        </w:rPr>
        <w:t>Use Case 5</w:t>
      </w:r>
      <w:r w:rsidR="007766C5" w:rsidRPr="007766C5">
        <w:rPr>
          <w:rFonts w:ascii="Calibri" w:hAnsi="Calibri"/>
        </w:rPr>
        <w:t xml:space="preserve">: </w:t>
      </w:r>
      <w:r w:rsidR="00715AC0">
        <w:rPr>
          <w:rFonts w:ascii="Calibri" w:hAnsi="Calibri"/>
        </w:rPr>
        <w:t>Add</w:t>
      </w:r>
      <w:r w:rsidR="006308FD">
        <w:rPr>
          <w:rFonts w:ascii="Calibri" w:hAnsi="Calibri"/>
        </w:rPr>
        <w:t xml:space="preserve"> items </w:t>
      </w:r>
      <w:r w:rsidR="00715AC0">
        <w:rPr>
          <w:rFonts w:ascii="Calibri" w:hAnsi="Calibri"/>
        </w:rPr>
        <w:t>to</w:t>
      </w:r>
      <w:r w:rsidR="006308FD">
        <w:rPr>
          <w:rFonts w:ascii="Calibri" w:hAnsi="Calibri"/>
        </w:rPr>
        <w:t xml:space="preserve"> order</w:t>
      </w:r>
      <w:r w:rsidR="007766C5"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7120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C193D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BC193D">
              <w:rPr>
                <w:sz w:val="24"/>
              </w:rPr>
              <w:t>Initial Creation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7120E3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7120E3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User 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7120E3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[in progress] </w:t>
            </w:r>
            <w:r>
              <w:rPr>
                <w:sz w:val="24"/>
              </w:rPr>
              <w:br/>
              <w:t>[</w:t>
            </w:r>
            <w:r w:rsidR="007766C5"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Waiter]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Customer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>[Waiter wants to be able to do it quickly for a higher tip</w:t>
            </w:r>
          </w:p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Customer wants to </w:t>
            </w:r>
            <w:r w:rsidR="00715AC0">
              <w:rPr>
                <w:sz w:val="24"/>
              </w:rPr>
              <w:t>add</w:t>
            </w:r>
            <w:r>
              <w:rPr>
                <w:sz w:val="24"/>
              </w:rPr>
              <w:t xml:space="preserve"> an item from their order because they changed their mind</w:t>
            </w:r>
          </w:p>
          <w:p w:rsidR="002A1D3C" w:rsidRDefault="00BC193D">
            <w:pPr>
              <w:rPr>
                <w:sz w:val="24"/>
              </w:rPr>
            </w:pPr>
            <w:r>
              <w:rPr>
                <w:sz w:val="24"/>
              </w:rPr>
              <w:t>Manager wants the customer to be happy so they return to the restaurant</w:t>
            </w:r>
            <w:r w:rsidR="00EE5312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 xml:space="preserve">The item being </w:t>
            </w:r>
            <w:r w:rsidR="00715AC0">
              <w:rPr>
                <w:sz w:val="24"/>
              </w:rPr>
              <w:t>added</w:t>
            </w:r>
            <w:r w:rsidR="00BC193D">
              <w:rPr>
                <w:sz w:val="24"/>
              </w:rPr>
              <w:t xml:space="preserve"> is </w:t>
            </w:r>
            <w:r w:rsidR="00715AC0">
              <w:rPr>
                <w:sz w:val="24"/>
              </w:rPr>
              <w:t>on the menu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 xml:space="preserve">The order is updated so that the item is </w:t>
            </w:r>
            <w:r w:rsidR="00715AC0">
              <w:rPr>
                <w:sz w:val="24"/>
              </w:rPr>
              <w:t>added or the quantity is increased</w:t>
            </w:r>
            <w:r>
              <w:rPr>
                <w:sz w:val="24"/>
              </w:rPr>
              <w:t>]</w:t>
            </w:r>
            <w:r w:rsidR="00BC193D">
              <w:rPr>
                <w:sz w:val="24"/>
              </w:rPr>
              <w:br/>
              <w:t>&lt;[</w:t>
            </w:r>
            <w:r w:rsidR="00375E2F">
              <w:rPr>
                <w:sz w:val="24"/>
              </w:rPr>
              <w:t xml:space="preserve">The item </w:t>
            </w:r>
            <w:r w:rsidR="00715AC0">
              <w:rPr>
                <w:sz w:val="24"/>
              </w:rPr>
              <w:t>is on the menu</w:t>
            </w:r>
            <w:r w:rsidR="00BC193D"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 xml:space="preserve">[An error occurs because the item that is trying to be </w:t>
            </w:r>
            <w:r w:rsidR="00715AC0">
              <w:rPr>
                <w:sz w:val="24"/>
              </w:rPr>
              <w:t>added isn’t on the menu</w:t>
            </w:r>
            <w:r w:rsidR="007766C5">
              <w:rPr>
                <w:sz w:val="24"/>
              </w:rPr>
              <w:t>]</w:t>
            </w:r>
            <w:r w:rsidR="007766C5">
              <w:rPr>
                <w:sz w:val="24"/>
              </w:rPr>
              <w:br/>
            </w:r>
          </w:p>
        </w:tc>
      </w:tr>
    </w:tbl>
    <w:p w:rsidR="007120E3" w:rsidRDefault="007120E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[Customer tells waiter what item he/she wants </w:t>
            </w:r>
            <w:r w:rsidR="00715AC0">
              <w:rPr>
                <w:sz w:val="24"/>
              </w:rPr>
              <w:t>added to</w:t>
            </w:r>
            <w:r>
              <w:rPr>
                <w:sz w:val="24"/>
              </w:rPr>
              <w:t xml:space="preserve"> the order]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Waiter logs into system]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A25B51" w:rsidRDefault="00A25B51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[Waiter </w:t>
            </w:r>
            <w:r w:rsidR="00715AC0">
              <w:rPr>
                <w:sz w:val="24"/>
              </w:rPr>
              <w:t>adds</w:t>
            </w:r>
            <w:r>
              <w:rPr>
                <w:sz w:val="24"/>
              </w:rPr>
              <w:t xml:space="preserve"> the item from the order]</w:t>
            </w:r>
          </w:p>
          <w:p w:rsidR="00A25B51" w:rsidRDefault="00A25B51" w:rsidP="00FA4678">
            <w:pPr>
              <w:rPr>
                <w:sz w:val="24"/>
              </w:rPr>
            </w:pPr>
            <w:r>
              <w:rPr>
                <w:sz w:val="24"/>
              </w:rPr>
              <w:t>[Waiter is asked to confirm the changes]</w:t>
            </w:r>
          </w:p>
        </w:tc>
      </w:tr>
      <w:tr w:rsidR="007120E3" w:rsidTr="007766C5">
        <w:tc>
          <w:tcPr>
            <w:tcW w:w="828" w:type="dxa"/>
          </w:tcPr>
          <w:p w:rsidR="007120E3" w:rsidRDefault="00A25B51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bookmarkStart w:id="0" w:name="_GoBack"/>
            <w:bookmarkEnd w:id="0"/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[The updated order is printed out so that the customer knows the item has been </w:t>
            </w:r>
            <w:r w:rsidR="00715AC0">
              <w:rPr>
                <w:sz w:val="24"/>
              </w:rPr>
              <w:t>add</w:t>
            </w:r>
            <w:r>
              <w:rPr>
                <w:sz w:val="24"/>
              </w:rPr>
              <w:t>]</w:t>
            </w:r>
          </w:p>
        </w:tc>
      </w:tr>
    </w:tbl>
    <w:p w:rsidR="007120E3" w:rsidRDefault="007120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A25B51" w:rsidTr="007766C5">
        <w:trPr>
          <w:trHeight w:val="1103"/>
        </w:trPr>
        <w:tc>
          <w:tcPr>
            <w:tcW w:w="828" w:type="dxa"/>
            <w:vMerge w:val="restart"/>
          </w:tcPr>
          <w:p w:rsidR="00A25B51" w:rsidRDefault="00A25B51" w:rsidP="00A25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  <w:p w:rsidR="00A25B51" w:rsidRDefault="00A25B51" w:rsidP="00A25B51">
            <w:pPr>
              <w:jc w:val="center"/>
              <w:rPr>
                <w:sz w:val="24"/>
              </w:rPr>
            </w:pPr>
          </w:p>
          <w:p w:rsidR="00A25B51" w:rsidRDefault="00A25B51" w:rsidP="00A25B51">
            <w:pPr>
              <w:jc w:val="center"/>
              <w:rPr>
                <w:sz w:val="24"/>
              </w:rPr>
            </w:pPr>
          </w:p>
          <w:p w:rsidR="00A25B51" w:rsidRDefault="00A25B51" w:rsidP="00A25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461" w:type="dxa"/>
          </w:tcPr>
          <w:p w:rsidR="00A25B51" w:rsidRDefault="00A25B51" w:rsidP="00A25B51">
            <w:pPr>
              <w:rPr>
                <w:sz w:val="24"/>
              </w:rPr>
            </w:pPr>
            <w:r>
              <w:rPr>
                <w:sz w:val="24"/>
              </w:rPr>
              <w:t>System fail</w:t>
            </w:r>
          </w:p>
          <w:p w:rsidR="00A25B51" w:rsidRDefault="00A25B51" w:rsidP="00A25B51">
            <w:pPr>
              <w:rPr>
                <w:sz w:val="24"/>
              </w:rPr>
            </w:pPr>
            <w:r>
              <w:rPr>
                <w:sz w:val="24"/>
              </w:rPr>
              <w:t xml:space="preserve">       Waiter restarts system and places order again</w:t>
            </w:r>
          </w:p>
          <w:p w:rsidR="00A25B51" w:rsidRDefault="00A25B51" w:rsidP="00A25B51">
            <w:pPr>
              <w:rPr>
                <w:sz w:val="24"/>
              </w:rPr>
            </w:pPr>
          </w:p>
          <w:p w:rsidR="00A25B51" w:rsidRDefault="00A25B51" w:rsidP="00A25B51">
            <w:pPr>
              <w:rPr>
                <w:sz w:val="24"/>
              </w:rPr>
            </w:pPr>
            <w:r>
              <w:rPr>
                <w:sz w:val="24"/>
              </w:rPr>
              <w:t>Waiter</w:t>
            </w:r>
            <w:r>
              <w:rPr>
                <w:sz w:val="24"/>
              </w:rPr>
              <w:t xml:space="preserve"> cancels during confirmation phase</w:t>
            </w:r>
          </w:p>
          <w:p w:rsidR="00A25B51" w:rsidRDefault="00A25B51" w:rsidP="00A25B51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sz w:val="24"/>
              </w:rPr>
              <w:t>Order is not changed</w:t>
            </w:r>
          </w:p>
        </w:tc>
      </w:tr>
      <w:tr w:rsidR="007120E3" w:rsidTr="007766C5">
        <w:trPr>
          <w:trHeight w:val="1102"/>
        </w:trPr>
        <w:tc>
          <w:tcPr>
            <w:tcW w:w="828" w:type="dxa"/>
            <w:vMerge/>
          </w:tcPr>
          <w:p w:rsidR="007120E3" w:rsidRDefault="007120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375E2F" w:rsidRDefault="00375E2F" w:rsidP="00375E2F">
            <w:pPr>
              <w:rPr>
                <w:sz w:val="24"/>
              </w:rPr>
            </w:pPr>
          </w:p>
          <w:p w:rsidR="007120E3" w:rsidRDefault="007120E3">
            <w:pPr>
              <w:rPr>
                <w:sz w:val="24"/>
              </w:rPr>
            </w:pPr>
          </w:p>
        </w:tc>
      </w:tr>
    </w:tbl>
    <w:p w:rsidR="007120E3" w:rsidRDefault="007120E3"/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7120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7120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Touchscreen system so that waiter can easily update order]</w:t>
            </w:r>
          </w:p>
        </w:tc>
      </w:tr>
    </w:tbl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N/A]</w:t>
            </w:r>
          </w:p>
        </w:tc>
      </w:tr>
    </w:tbl>
    <w:p w:rsidR="007120E3" w:rsidRDefault="007120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375E2F">
        <w:t>Many times every day]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7120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7120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Should the customer be able to do it without contacting the waiter?</w:t>
            </w:r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F9B" w:rsidRDefault="00647F9B">
      <w:r>
        <w:separator/>
      </w:r>
    </w:p>
  </w:endnote>
  <w:endnote w:type="continuationSeparator" w:id="0">
    <w:p w:rsidR="00647F9B" w:rsidRDefault="0064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7120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A25B51">
      <w:rPr>
        <w:color w:val="000000"/>
        <w:sz w:val="24"/>
      </w:rPr>
      <w:t>2/22/2017 5:28:00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A25B51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A25B51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F9B" w:rsidRDefault="00647F9B">
      <w:r>
        <w:separator/>
      </w:r>
    </w:p>
  </w:footnote>
  <w:footnote w:type="continuationSeparator" w:id="0">
    <w:p w:rsidR="00647F9B" w:rsidRDefault="00647F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A25B51">
      <w:rPr>
        <w:color w:val="000000"/>
      </w:rPr>
      <w:t>2/22/2017</w:t>
    </w:r>
    <w:r w:rsidRPr="007766C5">
      <w:rPr>
        <w:color w:val="000000"/>
      </w:rPr>
      <w:fldChar w:fldCharType="end"/>
    </w:r>
  </w:p>
  <w:p w:rsidR="007120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FD"/>
    <w:rsid w:val="001061BD"/>
    <w:rsid w:val="002312EE"/>
    <w:rsid w:val="00281EC9"/>
    <w:rsid w:val="002A1D3C"/>
    <w:rsid w:val="002C13D2"/>
    <w:rsid w:val="003133B6"/>
    <w:rsid w:val="00375E2F"/>
    <w:rsid w:val="004172CB"/>
    <w:rsid w:val="006308FD"/>
    <w:rsid w:val="00647F9B"/>
    <w:rsid w:val="006C78FC"/>
    <w:rsid w:val="007120E3"/>
    <w:rsid w:val="00715AC0"/>
    <w:rsid w:val="007766C5"/>
    <w:rsid w:val="00845889"/>
    <w:rsid w:val="00856DAC"/>
    <w:rsid w:val="0096515A"/>
    <w:rsid w:val="00976FE2"/>
    <w:rsid w:val="009F3F89"/>
    <w:rsid w:val="00A25B51"/>
    <w:rsid w:val="00A55E43"/>
    <w:rsid w:val="00AC3DF4"/>
    <w:rsid w:val="00B13516"/>
    <w:rsid w:val="00BC193D"/>
    <w:rsid w:val="00D137EC"/>
    <w:rsid w:val="00EE5312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49191EFE-FE98-4A9A-AB3C-F92C18C3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 ekam</cp:lastModifiedBy>
  <cp:revision>5</cp:revision>
  <cp:lastPrinted>1999-02-17T23:01:00Z</cp:lastPrinted>
  <dcterms:created xsi:type="dcterms:W3CDTF">2017-02-21T21:37:00Z</dcterms:created>
  <dcterms:modified xsi:type="dcterms:W3CDTF">2017-02-22T22:33:00Z</dcterms:modified>
</cp:coreProperties>
</file>