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5C5" w:rsidRPr="007766C5" w:rsidRDefault="002C55F7" w:rsidP="002C55F7">
      <w:pPr>
        <w:pStyle w:val="Heading1"/>
        <w:rPr>
          <w:rFonts w:ascii="Calibri" w:hAnsi="Calibri"/>
        </w:rPr>
      </w:pPr>
      <w:r>
        <w:rPr>
          <w:rFonts w:ascii="Calibri" w:hAnsi="Calibri"/>
        </w:rPr>
        <w:t xml:space="preserve">Use Case # 1 Hiring an employee </w:t>
      </w:r>
    </w:p>
    <w:tbl>
      <w:tblPr>
        <w:tblW w:w="10302" w:type="dxa"/>
        <w:tblBorders>
          <w:top w:val="single" w:sz="24" w:space="0" w:color="000000"/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214"/>
      </w:tblGrid>
      <w:tr w:rsidR="00845889" w:rsidRPr="007766C5" w:rsidTr="007766C5">
        <w:tc>
          <w:tcPr>
            <w:tcW w:w="10302" w:type="dxa"/>
            <w:gridSpan w:val="2"/>
          </w:tcPr>
          <w:p w:rsidR="000315C5" w:rsidRPr="004172CB" w:rsidRDefault="007766C5" w:rsidP="004172CB">
            <w:pPr>
              <w:pStyle w:val="Heading2"/>
            </w:pPr>
            <w:r w:rsidRPr="004172CB">
              <w:t>GENERAL CHARACTERISTICS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0158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4" w:type="dxa"/>
          </w:tcPr>
          <w:p w:rsidR="00845889" w:rsidRDefault="002611C3" w:rsidP="002611C3">
            <w:pPr>
              <w:rPr>
                <w:sz w:val="24"/>
              </w:rPr>
            </w:pPr>
            <w:r>
              <w:rPr>
                <w:sz w:val="24"/>
              </w:rPr>
              <w:t>Abdulaziz Alayadi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0158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4" w:type="dxa"/>
          </w:tcPr>
          <w:p w:rsidR="00845889" w:rsidRDefault="002611C3" w:rsidP="00F0158A">
            <w:pPr>
              <w:rPr>
                <w:sz w:val="24"/>
              </w:rPr>
            </w:pPr>
            <w:r>
              <w:rPr>
                <w:sz w:val="24"/>
              </w:rPr>
              <w:t>2/17/2017</w:t>
            </w:r>
          </w:p>
        </w:tc>
      </w:tr>
      <w:tr w:rsidR="00845889" w:rsidTr="007766C5">
        <w:tc>
          <w:tcPr>
            <w:tcW w:w="2088" w:type="dxa"/>
          </w:tcPr>
          <w:p w:rsidR="000315C5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4" w:type="dxa"/>
          </w:tcPr>
          <w:p w:rsidR="000315C5" w:rsidRDefault="00644AB1">
            <w:pPr>
              <w:rPr>
                <w:sz w:val="24"/>
              </w:rPr>
            </w:pPr>
            <w:r>
              <w:rPr>
                <w:sz w:val="24"/>
              </w:rPr>
              <w:t>Resturant Automation System</w:t>
            </w:r>
          </w:p>
        </w:tc>
      </w:tr>
      <w:tr w:rsidR="00845889" w:rsidTr="007766C5">
        <w:tc>
          <w:tcPr>
            <w:tcW w:w="2088" w:type="dxa"/>
          </w:tcPr>
          <w:p w:rsidR="000315C5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4" w:type="dxa"/>
          </w:tcPr>
          <w:p w:rsidR="000315C5" w:rsidRDefault="00AA4ECD" w:rsidP="00AA4ECD">
            <w:pPr>
              <w:rPr>
                <w:sz w:val="24"/>
              </w:rPr>
            </w:pPr>
            <w:r>
              <w:rPr>
                <w:sz w:val="24"/>
              </w:rPr>
              <w:t>User Level</w:t>
            </w:r>
          </w:p>
        </w:tc>
      </w:tr>
      <w:tr w:rsidR="00845889" w:rsidTr="007766C5">
        <w:tc>
          <w:tcPr>
            <w:tcW w:w="2088" w:type="dxa"/>
          </w:tcPr>
          <w:p w:rsidR="000315C5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4" w:type="dxa"/>
          </w:tcPr>
          <w:p w:rsidR="000315C5" w:rsidRDefault="00644AB1" w:rsidP="00644AB1">
            <w:pPr>
              <w:rPr>
                <w:sz w:val="24"/>
              </w:rPr>
            </w:pPr>
            <w:r>
              <w:rPr>
                <w:sz w:val="24"/>
              </w:rPr>
              <w:t xml:space="preserve">Finalized </w:t>
            </w:r>
            <w:r>
              <w:rPr>
                <w:sz w:val="24"/>
              </w:rPr>
              <w:br/>
              <w:t>C</w:t>
            </w:r>
            <w:r w:rsidR="007766C5">
              <w:rPr>
                <w:sz w:val="24"/>
              </w:rPr>
              <w:t>o</w:t>
            </w:r>
            <w:r>
              <w:rPr>
                <w:sz w:val="24"/>
              </w:rPr>
              <w:t>nceptualization</w:t>
            </w:r>
          </w:p>
        </w:tc>
      </w:tr>
      <w:tr w:rsidR="00845889" w:rsidTr="007766C5">
        <w:tc>
          <w:tcPr>
            <w:tcW w:w="2088" w:type="dxa"/>
          </w:tcPr>
          <w:p w:rsidR="000315C5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4" w:type="dxa"/>
          </w:tcPr>
          <w:p w:rsidR="000315C5" w:rsidRDefault="002611C3" w:rsidP="002611C3">
            <w:pPr>
              <w:rPr>
                <w:sz w:val="24"/>
              </w:rPr>
            </w:pPr>
            <w:r>
              <w:rPr>
                <w:sz w:val="24"/>
              </w:rPr>
              <w:t xml:space="preserve">Resturant Manager, A person who has the authority to hire and fire employees. </w:t>
            </w:r>
          </w:p>
        </w:tc>
      </w:tr>
      <w:tr w:rsidR="00845889" w:rsidTr="007766C5">
        <w:tc>
          <w:tcPr>
            <w:tcW w:w="2088" w:type="dxa"/>
          </w:tcPr>
          <w:p w:rsidR="000315C5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4" w:type="dxa"/>
          </w:tcPr>
          <w:p w:rsidR="000315C5" w:rsidRDefault="00AA4ECD">
            <w:pPr>
              <w:rPr>
                <w:sz w:val="24"/>
              </w:rPr>
            </w:pPr>
            <w:r>
              <w:rPr>
                <w:sz w:val="24"/>
              </w:rPr>
              <w:t>New employee.</w:t>
            </w:r>
          </w:p>
        </w:tc>
      </w:tr>
      <w:tr w:rsidR="002A1D3C" w:rsidTr="007766C5">
        <w:tc>
          <w:tcPr>
            <w:tcW w:w="2088" w:type="dxa"/>
          </w:tcPr>
          <w:p w:rsidR="002A1D3C" w:rsidRDefault="002A1D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4" w:type="dxa"/>
          </w:tcPr>
          <w:p w:rsidR="00AA4ECD" w:rsidRDefault="006B1225" w:rsidP="00AA4ECD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 w:rsidRPr="00AA4ECD">
              <w:rPr>
                <w:sz w:val="24"/>
              </w:rPr>
              <w:t>Resturant Owner,</w:t>
            </w:r>
            <w:r w:rsidR="00AA4ECD">
              <w:rPr>
                <w:sz w:val="24"/>
              </w:rPr>
              <w:t xml:space="preserve"> wants to keep track of the employees and payroll cost.</w:t>
            </w:r>
          </w:p>
          <w:p w:rsidR="00AA4ECD" w:rsidRDefault="006B1225" w:rsidP="00AA4ECD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 w:rsidRPr="00AA4ECD">
              <w:rPr>
                <w:sz w:val="24"/>
              </w:rPr>
              <w:t xml:space="preserve"> </w:t>
            </w:r>
            <w:r w:rsidR="002C55F7" w:rsidRPr="00AA4ECD">
              <w:rPr>
                <w:sz w:val="24"/>
              </w:rPr>
              <w:t xml:space="preserve">Resturant Manager, </w:t>
            </w:r>
            <w:r w:rsidR="00AA4ECD">
              <w:rPr>
                <w:sz w:val="24"/>
              </w:rPr>
              <w:t>wants to hire an employee to do certain job.</w:t>
            </w:r>
          </w:p>
          <w:p w:rsidR="002A1D3C" w:rsidRPr="00AA4ECD" w:rsidRDefault="002C55F7" w:rsidP="00AA4ECD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 w:rsidRPr="00AA4ECD">
              <w:rPr>
                <w:sz w:val="24"/>
              </w:rPr>
              <w:t>The employee</w:t>
            </w:r>
            <w:r w:rsidR="00AA4ECD">
              <w:rPr>
                <w:sz w:val="24"/>
              </w:rPr>
              <w:t>, wants to be hired to do sertain job for a pay.</w:t>
            </w:r>
          </w:p>
        </w:tc>
      </w:tr>
      <w:tr w:rsidR="00845889" w:rsidTr="007766C5">
        <w:tc>
          <w:tcPr>
            <w:tcW w:w="2088" w:type="dxa"/>
          </w:tcPr>
          <w:p w:rsidR="000315C5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4" w:type="dxa"/>
          </w:tcPr>
          <w:p w:rsidR="000315C5" w:rsidRDefault="00AA4ECD">
            <w:pPr>
              <w:rPr>
                <w:sz w:val="24"/>
              </w:rPr>
            </w:pPr>
            <w:r>
              <w:rPr>
                <w:sz w:val="24"/>
              </w:rPr>
              <w:t xml:space="preserve">Manager is idintified and authinticated. </w:t>
            </w:r>
          </w:p>
        </w:tc>
      </w:tr>
      <w:tr w:rsidR="00845889" w:rsidTr="007766C5">
        <w:tc>
          <w:tcPr>
            <w:tcW w:w="2088" w:type="dxa"/>
          </w:tcPr>
          <w:p w:rsidR="000315C5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4" w:type="dxa"/>
          </w:tcPr>
          <w:p w:rsidR="000315C5" w:rsidRDefault="004C5B59" w:rsidP="004C5B59">
            <w:pPr>
              <w:rPr>
                <w:sz w:val="24"/>
              </w:rPr>
            </w:pPr>
            <w:r>
              <w:rPr>
                <w:sz w:val="24"/>
              </w:rPr>
              <w:t xml:space="preserve">A new employee record is created and saved, the payroll sheets are updated accordingly. </w:t>
            </w:r>
          </w:p>
        </w:tc>
      </w:tr>
      <w:tr w:rsidR="00845889" w:rsidTr="007766C5">
        <w:tc>
          <w:tcPr>
            <w:tcW w:w="2088" w:type="dxa"/>
          </w:tcPr>
          <w:p w:rsidR="000315C5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4" w:type="dxa"/>
          </w:tcPr>
          <w:p w:rsidR="000315C5" w:rsidRDefault="004C5B59" w:rsidP="003F20DE">
            <w:pPr>
              <w:rPr>
                <w:sz w:val="24"/>
              </w:rPr>
            </w:pPr>
            <w:r>
              <w:rPr>
                <w:sz w:val="24"/>
              </w:rPr>
              <w:t>No new employee records are created no</w:t>
            </w:r>
            <w:r w:rsidR="003F20DE">
              <w:rPr>
                <w:sz w:val="24"/>
              </w:rPr>
              <w:t>r</w:t>
            </w:r>
            <w:r>
              <w:rPr>
                <w:sz w:val="24"/>
              </w:rPr>
              <w:t xml:space="preserve"> deleted. The payroll sheets are not changed.</w:t>
            </w:r>
          </w:p>
        </w:tc>
      </w:tr>
    </w:tbl>
    <w:p w:rsidR="000315C5" w:rsidRDefault="000315C5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0315C5" w:rsidTr="007766C5">
        <w:tc>
          <w:tcPr>
            <w:tcW w:w="10289" w:type="dxa"/>
            <w:gridSpan w:val="2"/>
          </w:tcPr>
          <w:p w:rsidR="000315C5" w:rsidRDefault="007766C5" w:rsidP="004172CB">
            <w:pPr>
              <w:pStyle w:val="Heading2"/>
            </w:pPr>
            <w:r>
              <w:t>MAIN SUCCESS SCENARIO</w:t>
            </w:r>
            <w:r w:rsidR="002C13D2">
              <w:t xml:space="preserve"> (or basic flow)</w:t>
            </w:r>
          </w:p>
        </w:tc>
      </w:tr>
      <w:tr w:rsidR="000315C5" w:rsidTr="007766C5">
        <w:tc>
          <w:tcPr>
            <w:tcW w:w="828" w:type="dxa"/>
          </w:tcPr>
          <w:p w:rsidR="000315C5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0315C5" w:rsidRDefault="007766C5" w:rsidP="00FA4678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  <w:r w:rsidR="00FA4678">
              <w:rPr>
                <w:b/>
                <w:sz w:val="24"/>
              </w:rPr>
              <w:t xml:space="preserve"> - </w:t>
            </w:r>
            <w:r w:rsidR="00FA4678">
              <w:rPr>
                <w:sz w:val="24"/>
              </w:rPr>
              <w:t>description in words of each step in success scenario</w:t>
            </w:r>
          </w:p>
        </w:tc>
      </w:tr>
      <w:tr w:rsidR="000315C5" w:rsidTr="007766C5">
        <w:tc>
          <w:tcPr>
            <w:tcW w:w="828" w:type="dxa"/>
          </w:tcPr>
          <w:p w:rsidR="000315C5" w:rsidRDefault="007766C5" w:rsidP="006C78FC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61" w:type="dxa"/>
          </w:tcPr>
          <w:p w:rsidR="000315C5" w:rsidRDefault="004C5B59" w:rsidP="00FA4678">
            <w:pPr>
              <w:rPr>
                <w:sz w:val="24"/>
              </w:rPr>
            </w:pPr>
            <w:r>
              <w:rPr>
                <w:sz w:val="24"/>
              </w:rPr>
              <w:t>Manager decides to hire a</w:t>
            </w:r>
            <w:r w:rsidR="00F0158A">
              <w:rPr>
                <w:sz w:val="24"/>
              </w:rPr>
              <w:t xml:space="preserve"> </w:t>
            </w:r>
            <w:r>
              <w:rPr>
                <w:sz w:val="24"/>
              </w:rPr>
              <w:t>new employee.</w:t>
            </w:r>
          </w:p>
        </w:tc>
      </w:tr>
      <w:tr w:rsidR="000315C5" w:rsidTr="007766C5">
        <w:tc>
          <w:tcPr>
            <w:tcW w:w="828" w:type="dxa"/>
          </w:tcPr>
          <w:p w:rsidR="000315C5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61" w:type="dxa"/>
          </w:tcPr>
          <w:p w:rsidR="000315C5" w:rsidRDefault="004C5B59" w:rsidP="00FA4678">
            <w:pPr>
              <w:rPr>
                <w:sz w:val="24"/>
              </w:rPr>
            </w:pPr>
            <w:r>
              <w:rPr>
                <w:sz w:val="24"/>
              </w:rPr>
              <w:t>Manager starts a new employee application.</w:t>
            </w:r>
          </w:p>
        </w:tc>
      </w:tr>
      <w:tr w:rsidR="000315C5" w:rsidTr="007766C5">
        <w:tc>
          <w:tcPr>
            <w:tcW w:w="828" w:type="dxa"/>
          </w:tcPr>
          <w:p w:rsidR="000315C5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61" w:type="dxa"/>
          </w:tcPr>
          <w:p w:rsidR="000315C5" w:rsidRDefault="004C5B59" w:rsidP="00400EA9">
            <w:pPr>
              <w:rPr>
                <w:sz w:val="24"/>
              </w:rPr>
            </w:pPr>
            <w:r>
              <w:rPr>
                <w:sz w:val="24"/>
              </w:rPr>
              <w:t>Manager enters the new e</w:t>
            </w:r>
            <w:r w:rsidR="00836808">
              <w:rPr>
                <w:sz w:val="24"/>
              </w:rPr>
              <w:t>mployee information; name, date of birth , address, phone number, position, salary</w:t>
            </w:r>
            <w:r w:rsidR="00400EA9">
              <w:rPr>
                <w:sz w:val="24"/>
              </w:rPr>
              <w:t xml:space="preserve">, work times, start and end date. </w:t>
            </w:r>
          </w:p>
        </w:tc>
      </w:tr>
      <w:tr w:rsidR="000315C5" w:rsidTr="007766C5">
        <w:tc>
          <w:tcPr>
            <w:tcW w:w="828" w:type="dxa"/>
          </w:tcPr>
          <w:p w:rsidR="000315C5" w:rsidRDefault="00836808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:rsidR="00836808" w:rsidRDefault="00400EA9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:rsidR="00400EA9" w:rsidRDefault="00400EA9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 w:rsidR="00400EA9" w:rsidRDefault="00400EA9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461" w:type="dxa"/>
          </w:tcPr>
          <w:p w:rsidR="00400EA9" w:rsidRDefault="00400EA9" w:rsidP="00400EA9">
            <w:pPr>
              <w:rPr>
                <w:sz w:val="24"/>
              </w:rPr>
            </w:pPr>
            <w:r>
              <w:rPr>
                <w:sz w:val="24"/>
              </w:rPr>
              <w:t xml:space="preserve">Manager submit the application. </w:t>
            </w:r>
          </w:p>
          <w:p w:rsidR="00400EA9" w:rsidRDefault="00400EA9" w:rsidP="00400EA9">
            <w:pPr>
              <w:rPr>
                <w:sz w:val="24"/>
              </w:rPr>
            </w:pPr>
            <w:r>
              <w:rPr>
                <w:sz w:val="24"/>
              </w:rPr>
              <w:t xml:space="preserve">System creates a new employee record with a unique id. </w:t>
            </w:r>
          </w:p>
          <w:p w:rsidR="00400EA9" w:rsidRDefault="00400EA9" w:rsidP="00400EA9">
            <w:pPr>
              <w:rPr>
                <w:sz w:val="24"/>
              </w:rPr>
            </w:pPr>
            <w:r>
              <w:rPr>
                <w:sz w:val="24"/>
              </w:rPr>
              <w:t>System updates payroll sheet with the new employee salary.</w:t>
            </w:r>
          </w:p>
          <w:p w:rsidR="00400EA9" w:rsidRDefault="00400EA9" w:rsidP="00400EA9">
            <w:pPr>
              <w:rPr>
                <w:sz w:val="24"/>
              </w:rPr>
            </w:pPr>
            <w:r>
              <w:rPr>
                <w:sz w:val="24"/>
              </w:rPr>
              <w:t xml:space="preserve">System prints an id card wih the name, id, and barcode identifier of the empoyee. </w:t>
            </w:r>
          </w:p>
        </w:tc>
      </w:tr>
    </w:tbl>
    <w:p w:rsidR="000315C5" w:rsidRDefault="000315C5"/>
    <w:tbl>
      <w:tblPr>
        <w:tblW w:w="10289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0315C5" w:rsidTr="007766C5">
        <w:tc>
          <w:tcPr>
            <w:tcW w:w="10289" w:type="dxa"/>
            <w:gridSpan w:val="2"/>
          </w:tcPr>
          <w:p w:rsidR="000315C5" w:rsidRDefault="007766C5" w:rsidP="004172CB">
            <w:pPr>
              <w:pStyle w:val="Heading2"/>
            </w:pPr>
            <w:r>
              <w:t>EXTENSION</w:t>
            </w:r>
            <w:r w:rsidR="00A55E43">
              <w:t>S</w:t>
            </w:r>
            <w:r>
              <w:t xml:space="preserve"> </w:t>
            </w:r>
            <w:r w:rsidR="00A55E43">
              <w:t>or Alternate Flows</w:t>
            </w:r>
          </w:p>
        </w:tc>
      </w:tr>
      <w:tr w:rsidR="000315C5" w:rsidTr="007766C5">
        <w:tc>
          <w:tcPr>
            <w:tcW w:w="828" w:type="dxa"/>
          </w:tcPr>
          <w:p w:rsidR="000315C5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0315C5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0315C5" w:rsidTr="007766C5">
        <w:trPr>
          <w:trHeight w:val="1103"/>
        </w:trPr>
        <w:tc>
          <w:tcPr>
            <w:tcW w:w="828" w:type="dxa"/>
            <w:vMerge w:val="restart"/>
          </w:tcPr>
          <w:p w:rsidR="000315C5" w:rsidRDefault="00400EA9" w:rsidP="00400EA9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a.</w:t>
            </w:r>
          </w:p>
          <w:p w:rsidR="00F0158A" w:rsidRDefault="00F0158A" w:rsidP="00400EA9">
            <w:pPr>
              <w:jc w:val="center"/>
              <w:rPr>
                <w:i/>
                <w:sz w:val="24"/>
              </w:rPr>
            </w:pPr>
          </w:p>
          <w:p w:rsidR="00F0158A" w:rsidRDefault="00F0158A" w:rsidP="00400EA9">
            <w:pPr>
              <w:jc w:val="center"/>
              <w:rPr>
                <w:i/>
                <w:sz w:val="24"/>
              </w:rPr>
            </w:pPr>
          </w:p>
          <w:p w:rsidR="00F0158A" w:rsidRDefault="00F0158A" w:rsidP="00400EA9">
            <w:pPr>
              <w:jc w:val="center"/>
              <w:rPr>
                <w:i/>
                <w:sz w:val="24"/>
              </w:rPr>
            </w:pPr>
          </w:p>
          <w:p w:rsidR="00F0158A" w:rsidRDefault="00F0158A" w:rsidP="00400EA9">
            <w:pPr>
              <w:jc w:val="center"/>
              <w:rPr>
                <w:i/>
                <w:sz w:val="24"/>
              </w:rPr>
            </w:pPr>
          </w:p>
          <w:p w:rsidR="00F0158A" w:rsidRDefault="00F0158A" w:rsidP="00400EA9">
            <w:pPr>
              <w:jc w:val="center"/>
              <w:rPr>
                <w:i/>
                <w:sz w:val="24"/>
              </w:rPr>
            </w:pPr>
          </w:p>
          <w:p w:rsidR="00F0158A" w:rsidRDefault="00F0158A" w:rsidP="00400EA9">
            <w:pPr>
              <w:jc w:val="center"/>
              <w:rPr>
                <w:i/>
                <w:sz w:val="24"/>
              </w:rPr>
            </w:pPr>
          </w:p>
          <w:p w:rsidR="00F0158A" w:rsidRDefault="00F0158A" w:rsidP="00400EA9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1-4</w:t>
            </w:r>
          </w:p>
        </w:tc>
        <w:tc>
          <w:tcPr>
            <w:tcW w:w="9461" w:type="dxa"/>
          </w:tcPr>
          <w:p w:rsidR="000315C5" w:rsidRDefault="00400EA9" w:rsidP="00400EA9">
            <w:pPr>
              <w:rPr>
                <w:sz w:val="24"/>
              </w:rPr>
            </w:pPr>
            <w:r>
              <w:rPr>
                <w:sz w:val="24"/>
              </w:rPr>
              <w:t>At anytime, System fails:</w:t>
            </w:r>
          </w:p>
          <w:p w:rsidR="00400EA9" w:rsidRDefault="00400EA9" w:rsidP="00400EA9">
            <w:pPr>
              <w:rPr>
                <w:sz w:val="24"/>
              </w:rPr>
            </w:pPr>
            <w:r>
              <w:rPr>
                <w:sz w:val="24"/>
              </w:rPr>
              <w:t>To support recovery, ensure all information can be recovred from any steps of the senario.</w:t>
            </w:r>
          </w:p>
          <w:p w:rsidR="00400EA9" w:rsidRDefault="00400EA9" w:rsidP="00400EA9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 xml:space="preserve">Manager restarts the system, logs in and requests a recovery to prior state. </w:t>
            </w:r>
          </w:p>
          <w:p w:rsidR="00400EA9" w:rsidRDefault="00F0158A" w:rsidP="00400EA9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 xml:space="preserve">System reconstructs previouse state. </w:t>
            </w:r>
          </w:p>
          <w:p w:rsidR="00F0158A" w:rsidRDefault="00F0158A" w:rsidP="00F0158A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2.a System detects anomails preventing recovery:</w:t>
            </w:r>
          </w:p>
          <w:p w:rsidR="00F0158A" w:rsidRDefault="00F0158A" w:rsidP="00F0158A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    1.System signals error to Manager, records the error and enter clean state.</w:t>
            </w:r>
          </w:p>
          <w:p w:rsidR="00F0158A" w:rsidRDefault="00F0158A" w:rsidP="00F0158A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    2. Manager starts a new employee application.</w:t>
            </w:r>
          </w:p>
          <w:p w:rsidR="00F0158A" w:rsidRDefault="00F0158A" w:rsidP="00F0158A">
            <w:pPr>
              <w:rPr>
                <w:sz w:val="24"/>
              </w:rPr>
            </w:pPr>
            <w:r>
              <w:rPr>
                <w:sz w:val="24"/>
              </w:rPr>
              <w:t xml:space="preserve">Manager cancels the application.  </w:t>
            </w:r>
          </w:p>
          <w:p w:rsidR="00D26E8B" w:rsidRDefault="00D26E8B" w:rsidP="00D26E8B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 xml:space="preserve">The application information is destroyed. </w:t>
            </w:r>
          </w:p>
          <w:p w:rsidR="00D26E8B" w:rsidRPr="00D26E8B" w:rsidRDefault="00D26E8B" w:rsidP="00D26E8B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 xml:space="preserve">No new employee record is created nor the payroll sheets are changed. </w:t>
            </w:r>
          </w:p>
        </w:tc>
      </w:tr>
      <w:tr w:rsidR="000315C5" w:rsidTr="007766C5">
        <w:trPr>
          <w:trHeight w:val="1102"/>
        </w:trPr>
        <w:tc>
          <w:tcPr>
            <w:tcW w:w="828" w:type="dxa"/>
            <w:vMerge/>
          </w:tcPr>
          <w:p w:rsidR="000315C5" w:rsidRDefault="000315C5">
            <w:pPr>
              <w:jc w:val="right"/>
              <w:rPr>
                <w:i/>
                <w:sz w:val="24"/>
              </w:rPr>
            </w:pPr>
          </w:p>
        </w:tc>
        <w:tc>
          <w:tcPr>
            <w:tcW w:w="9461" w:type="dxa"/>
          </w:tcPr>
          <w:p w:rsidR="000315C5" w:rsidRDefault="000315C5">
            <w:pPr>
              <w:rPr>
                <w:sz w:val="24"/>
              </w:rPr>
            </w:pPr>
          </w:p>
        </w:tc>
      </w:tr>
    </w:tbl>
    <w:p w:rsidR="000315C5" w:rsidRDefault="000315C5"/>
    <w:p w:rsidR="000315C5" w:rsidRDefault="000315C5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0315C5" w:rsidTr="007766C5">
        <w:tc>
          <w:tcPr>
            <w:tcW w:w="10272" w:type="dxa"/>
            <w:gridSpan w:val="2"/>
          </w:tcPr>
          <w:p w:rsidR="000315C5" w:rsidRDefault="00A55E43" w:rsidP="004172CB">
            <w:pPr>
              <w:pStyle w:val="Heading2"/>
            </w:pPr>
            <w:r>
              <w:t>SPECIAL REQUIREMENTS</w:t>
            </w:r>
          </w:p>
        </w:tc>
      </w:tr>
      <w:tr w:rsidR="00A55E43" w:rsidTr="007766C5">
        <w:tc>
          <w:tcPr>
            <w:tcW w:w="822" w:type="dxa"/>
          </w:tcPr>
          <w:p w:rsidR="000315C5" w:rsidRDefault="00A55E43" w:rsidP="00A55E4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0" w:type="dxa"/>
          </w:tcPr>
          <w:p w:rsidR="000315C5" w:rsidRDefault="00A55E43">
            <w:pPr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 w:rsidR="00A55E43" w:rsidTr="007766C5">
        <w:tc>
          <w:tcPr>
            <w:tcW w:w="822" w:type="dxa"/>
          </w:tcPr>
          <w:p w:rsidR="000315C5" w:rsidRDefault="000315C5" w:rsidP="006C78FC">
            <w:pPr>
              <w:jc w:val="center"/>
              <w:rPr>
                <w:sz w:val="24"/>
              </w:rPr>
            </w:pPr>
          </w:p>
        </w:tc>
        <w:tc>
          <w:tcPr>
            <w:tcW w:w="9450" w:type="dxa"/>
          </w:tcPr>
          <w:p w:rsidR="000315C5" w:rsidRDefault="00284D5D" w:rsidP="00D26E8B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</w:tbl>
    <w:p w:rsidR="000315C5" w:rsidRDefault="000315C5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6C78FC" w:rsidTr="007766C5">
        <w:tc>
          <w:tcPr>
            <w:tcW w:w="10272" w:type="dxa"/>
            <w:gridSpan w:val="2"/>
          </w:tcPr>
          <w:p w:rsidR="00A55E43" w:rsidRDefault="004172CB" w:rsidP="004172CB">
            <w:pPr>
              <w:pStyle w:val="Heading2"/>
            </w:pPr>
            <w:r>
              <w:t>TECHNOLOGY AND DATA VARIATIONS LIST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F0158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0" w:type="dxa"/>
          </w:tcPr>
          <w:p w:rsidR="00A55E43" w:rsidRDefault="00A55E43" w:rsidP="00F0158A">
            <w:pPr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 w:rsidR="00A55E43" w:rsidTr="007766C5">
        <w:tc>
          <w:tcPr>
            <w:tcW w:w="822" w:type="dxa"/>
          </w:tcPr>
          <w:p w:rsidR="00A55E43" w:rsidRDefault="00D26E8B" w:rsidP="006C78FC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  <w:p w:rsidR="00D26E8B" w:rsidRDefault="00D26E8B" w:rsidP="006C78FC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9450" w:type="dxa"/>
          </w:tcPr>
          <w:p w:rsidR="00A55E43" w:rsidRDefault="00D26E8B" w:rsidP="00D26E8B">
            <w:pPr>
              <w:rPr>
                <w:sz w:val="24"/>
              </w:rPr>
            </w:pPr>
            <w:r>
              <w:rPr>
                <w:sz w:val="24"/>
              </w:rPr>
              <w:t xml:space="preserve">System must support card printing. </w:t>
            </w:r>
          </w:p>
          <w:p w:rsidR="00D26E8B" w:rsidRDefault="00D26E8B" w:rsidP="00D26E8B">
            <w:pPr>
              <w:rPr>
                <w:sz w:val="24"/>
              </w:rPr>
            </w:pPr>
            <w:r>
              <w:rPr>
                <w:sz w:val="24"/>
              </w:rPr>
              <w:t xml:space="preserve">System must support reading cards. </w:t>
            </w:r>
          </w:p>
        </w:tc>
      </w:tr>
    </w:tbl>
    <w:p w:rsidR="000315C5" w:rsidRDefault="000315C5"/>
    <w:p w:rsidR="004172CB" w:rsidRDefault="004172CB" w:rsidP="00D26E8B">
      <w:r w:rsidRPr="006C78FC">
        <w:rPr>
          <w:rFonts w:ascii="Arial" w:hAnsi="Arial" w:cs="Arial"/>
          <w:b/>
          <w:i/>
          <w:sz w:val="24"/>
          <w:szCs w:val="24"/>
        </w:rPr>
        <w:t>FREQUENCY OF OCCURRENCE</w:t>
      </w:r>
      <w:r w:rsidR="00D26E8B">
        <w:t xml:space="preserve">: Sometimes. </w:t>
      </w:r>
    </w:p>
    <w:p w:rsidR="004172CB" w:rsidRDefault="004172CB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0315C5" w:rsidTr="007766C5">
        <w:tc>
          <w:tcPr>
            <w:tcW w:w="10272" w:type="dxa"/>
            <w:gridSpan w:val="2"/>
          </w:tcPr>
          <w:p w:rsidR="000315C5" w:rsidRDefault="004172CB" w:rsidP="006C78FC">
            <w:pPr>
              <w:pStyle w:val="Heading2"/>
            </w:pPr>
            <w:r>
              <w:t>OTHER ISSUES</w:t>
            </w:r>
          </w:p>
        </w:tc>
      </w:tr>
      <w:tr w:rsidR="004172CB" w:rsidTr="007766C5">
        <w:tc>
          <w:tcPr>
            <w:tcW w:w="822" w:type="dxa"/>
          </w:tcPr>
          <w:p w:rsidR="000315C5" w:rsidRDefault="004172C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0" w:type="dxa"/>
          </w:tcPr>
          <w:p w:rsidR="000315C5" w:rsidRPr="004172CB" w:rsidRDefault="004172CB">
            <w:pPr>
              <w:rPr>
                <w:b/>
                <w:sz w:val="24"/>
              </w:rPr>
            </w:pPr>
            <w:r w:rsidRPr="004172CB">
              <w:rPr>
                <w:b/>
                <w:sz w:val="24"/>
              </w:rPr>
              <w:t>Issue</w:t>
            </w:r>
          </w:p>
        </w:tc>
      </w:tr>
      <w:tr w:rsidR="004172CB" w:rsidTr="007766C5">
        <w:tc>
          <w:tcPr>
            <w:tcW w:w="822" w:type="dxa"/>
          </w:tcPr>
          <w:p w:rsidR="000315C5" w:rsidRDefault="000315C5" w:rsidP="006C78FC">
            <w:pPr>
              <w:jc w:val="center"/>
              <w:rPr>
                <w:b/>
                <w:sz w:val="24"/>
              </w:rPr>
            </w:pPr>
          </w:p>
        </w:tc>
        <w:tc>
          <w:tcPr>
            <w:tcW w:w="9450" w:type="dxa"/>
          </w:tcPr>
          <w:p w:rsidR="000315C5" w:rsidRDefault="00284D5D" w:rsidP="007B01EF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  <w:bookmarkStart w:id="0" w:name="_GoBack"/>
            <w:bookmarkEnd w:id="0"/>
          </w:p>
        </w:tc>
      </w:tr>
    </w:tbl>
    <w:p w:rsidR="007766C5" w:rsidRDefault="007766C5"/>
    <w:sectPr w:rsidR="007766C5" w:rsidSect="00856DAC">
      <w:headerReference w:type="default" r:id="rId7"/>
      <w:footerReference w:type="default" r:id="rId8"/>
      <w:pgSz w:w="12240" w:h="15840" w:code="1"/>
      <w:pgMar w:top="1008" w:right="1008" w:bottom="1008" w:left="1008" w:header="706" w:footer="706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BC4" w:rsidRDefault="00343BC4">
      <w:r>
        <w:separator/>
      </w:r>
    </w:p>
  </w:endnote>
  <w:endnote w:type="continuationSeparator" w:id="0">
    <w:p w:rsidR="00343BC4" w:rsidRDefault="00343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58A" w:rsidRDefault="00F0158A">
    <w:pPr>
      <w:pStyle w:val="Header"/>
      <w:tabs>
        <w:tab w:val="clear" w:pos="4320"/>
        <w:tab w:val="clear" w:pos="8640"/>
        <w:tab w:val="right" w:pos="3870"/>
        <w:tab w:val="right" w:pos="7920"/>
      </w:tabs>
      <w:rPr>
        <w:color w:val="808080"/>
        <w:sz w:val="20"/>
      </w:rPr>
    </w:pPr>
  </w:p>
  <w:p w:rsidR="00F0158A" w:rsidRPr="00856DAC" w:rsidRDefault="00F0158A" w:rsidP="00856DAC">
    <w:pPr>
      <w:pStyle w:val="Header"/>
      <w:tabs>
        <w:tab w:val="clear" w:pos="4320"/>
        <w:tab w:val="clear" w:pos="8640"/>
        <w:tab w:val="right" w:pos="3870"/>
        <w:tab w:val="right" w:pos="7920"/>
      </w:tabs>
      <w:ind w:left="-90"/>
    </w:pPr>
    <w:r w:rsidRPr="007766C5">
      <w:rPr>
        <w:color w:val="000000"/>
        <w:sz w:val="24"/>
      </w:rPr>
      <w:fldChar w:fldCharType="begin"/>
    </w:r>
    <w:r w:rsidRPr="007766C5">
      <w:rPr>
        <w:color w:val="000000"/>
        <w:sz w:val="24"/>
      </w:rPr>
      <w:instrText xml:space="preserve"> SAVEDATE  \* MERGEFORMAT </w:instrText>
    </w:r>
    <w:r w:rsidRPr="007766C5">
      <w:rPr>
        <w:color w:val="000000"/>
        <w:sz w:val="24"/>
      </w:rPr>
      <w:fldChar w:fldCharType="separate"/>
    </w:r>
    <w:r w:rsidR="00644AB1">
      <w:rPr>
        <w:color w:val="000000"/>
        <w:sz w:val="24"/>
      </w:rPr>
      <w:t>2/21/2017 12:33:00 PM</w:t>
    </w:r>
    <w:r w:rsidRPr="007766C5">
      <w:rPr>
        <w:color w:val="000000"/>
        <w:sz w:val="24"/>
      </w:rPr>
      <w:fldChar w:fldCharType="end"/>
    </w:r>
    <w:r>
      <w:rPr>
        <w:color w:val="808080"/>
        <w:sz w:val="20"/>
      </w:rPr>
      <w:tab/>
    </w:r>
    <w:r>
      <w:rPr>
        <w:color w:val="808080"/>
        <w:sz w:val="20"/>
      </w:rPr>
      <w:tab/>
    </w:r>
    <w:r>
      <w:rPr>
        <w:color w:val="808080"/>
        <w:sz w:val="20"/>
      </w:rPr>
      <w:tab/>
      <w:t xml:space="preserve">            </w:t>
    </w:r>
    <w:r w:rsidRPr="007766C5">
      <w:rPr>
        <w:color w:val="000000"/>
        <w:sz w:val="20"/>
      </w:rPr>
      <w:t xml:space="preserve">Page </w:t>
    </w:r>
    <w:r w:rsidRPr="007766C5">
      <w:rPr>
        <w:rStyle w:val="PageNumber"/>
        <w:color w:val="000000"/>
      </w:rPr>
      <w:fldChar w:fldCharType="begin"/>
    </w:r>
    <w:r w:rsidRPr="007766C5">
      <w:rPr>
        <w:rStyle w:val="PageNumber"/>
        <w:color w:val="000000"/>
      </w:rPr>
      <w:instrText xml:space="preserve"> PAGE </w:instrText>
    </w:r>
    <w:r w:rsidRPr="007766C5">
      <w:rPr>
        <w:rStyle w:val="PageNumber"/>
        <w:color w:val="000000"/>
      </w:rPr>
      <w:fldChar w:fldCharType="separate"/>
    </w:r>
    <w:r w:rsidR="00284D5D">
      <w:rPr>
        <w:rStyle w:val="PageNumber"/>
        <w:color w:val="000000"/>
      </w:rPr>
      <w:t>2</w:t>
    </w:r>
    <w:r w:rsidRPr="007766C5">
      <w:rPr>
        <w:rStyle w:val="PageNumber"/>
        <w:color w:val="000000"/>
      </w:rPr>
      <w:fldChar w:fldCharType="end"/>
    </w:r>
    <w:r w:rsidRPr="007766C5">
      <w:rPr>
        <w:rStyle w:val="PageNumber"/>
        <w:color w:val="000000"/>
      </w:rPr>
      <w:t xml:space="preserve"> of </w:t>
    </w:r>
    <w:r w:rsidRPr="007766C5">
      <w:rPr>
        <w:rStyle w:val="PageNumber"/>
        <w:color w:val="000000"/>
      </w:rPr>
      <w:fldChar w:fldCharType="begin"/>
    </w:r>
    <w:r w:rsidRPr="007766C5">
      <w:rPr>
        <w:rStyle w:val="PageNumber"/>
        <w:color w:val="000000"/>
      </w:rPr>
      <w:instrText xml:space="preserve"> NUMPAGES </w:instrText>
    </w:r>
    <w:r w:rsidRPr="007766C5">
      <w:rPr>
        <w:rStyle w:val="PageNumber"/>
        <w:color w:val="000000"/>
      </w:rPr>
      <w:fldChar w:fldCharType="separate"/>
    </w:r>
    <w:r w:rsidR="00284D5D">
      <w:rPr>
        <w:rStyle w:val="PageNumber"/>
        <w:color w:val="000000"/>
      </w:rPr>
      <w:t>2</w:t>
    </w:r>
    <w:r w:rsidRPr="007766C5">
      <w:rPr>
        <w:rStyle w:val="PageNumber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BC4" w:rsidRDefault="00343BC4">
      <w:r>
        <w:separator/>
      </w:r>
    </w:p>
  </w:footnote>
  <w:footnote w:type="continuationSeparator" w:id="0">
    <w:p w:rsidR="00343BC4" w:rsidRDefault="00343B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58A" w:rsidRPr="007766C5" w:rsidRDefault="00644AB1" w:rsidP="00C105A7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>
      <w:rPr>
        <w:color w:val="000000"/>
      </w:rPr>
      <w:t>GROUP 10</w:t>
    </w:r>
  </w:p>
  <w:p w:rsidR="00F0158A" w:rsidRPr="007766C5" w:rsidRDefault="00F0158A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fldChar w:fldCharType="begin"/>
    </w:r>
    <w:r w:rsidRPr="007766C5">
      <w:rPr>
        <w:color w:val="000000"/>
      </w:rPr>
      <w:instrText xml:space="preserve"> DATE \@ "M/d/yyyy" </w:instrText>
    </w:r>
    <w:r w:rsidRPr="007766C5">
      <w:rPr>
        <w:color w:val="000000"/>
      </w:rPr>
      <w:fldChar w:fldCharType="separate"/>
    </w:r>
    <w:r w:rsidR="00644AB1">
      <w:rPr>
        <w:color w:val="000000"/>
      </w:rPr>
      <w:t>2/21/2017</w:t>
    </w:r>
    <w:r w:rsidRPr="007766C5">
      <w:rPr>
        <w:color w:val="000000"/>
      </w:rPr>
      <w:fldChar w:fldCharType="end"/>
    </w:r>
  </w:p>
  <w:p w:rsidR="00F0158A" w:rsidRPr="007766C5" w:rsidRDefault="00F0158A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>CS 3704 Fall 2016</w:t>
    </w:r>
  </w:p>
  <w:p w:rsidR="00F0158A" w:rsidRDefault="00F0158A">
    <w:pPr>
      <w:pStyle w:val="Header"/>
      <w:tabs>
        <w:tab w:val="clear" w:pos="4320"/>
        <w:tab w:val="clear" w:pos="8640"/>
        <w:tab w:val="right" w:pos="3870"/>
        <w:tab w:val="right" w:pos="79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F8401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515F1C"/>
    <w:multiLevelType w:val="hybridMultilevel"/>
    <w:tmpl w:val="5A8AF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85FC4"/>
    <w:multiLevelType w:val="hybridMultilevel"/>
    <w:tmpl w:val="23560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91B3F"/>
    <w:multiLevelType w:val="hybridMultilevel"/>
    <w:tmpl w:val="3738E582"/>
    <w:lvl w:ilvl="0" w:tplc="D7CA08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oNotHyphenateCaps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1C3"/>
    <w:rsid w:val="000315C5"/>
    <w:rsid w:val="001D6C1D"/>
    <w:rsid w:val="002611C3"/>
    <w:rsid w:val="00284D5D"/>
    <w:rsid w:val="002A1D3C"/>
    <w:rsid w:val="002C13D2"/>
    <w:rsid w:val="002C55F7"/>
    <w:rsid w:val="00343BC4"/>
    <w:rsid w:val="003F20DE"/>
    <w:rsid w:val="00400EA9"/>
    <w:rsid w:val="004172CB"/>
    <w:rsid w:val="004C5B59"/>
    <w:rsid w:val="00644AB1"/>
    <w:rsid w:val="006B1225"/>
    <w:rsid w:val="006C78FC"/>
    <w:rsid w:val="007766C5"/>
    <w:rsid w:val="007B01EF"/>
    <w:rsid w:val="00836808"/>
    <w:rsid w:val="00845889"/>
    <w:rsid w:val="00856DAC"/>
    <w:rsid w:val="008E7B1C"/>
    <w:rsid w:val="009F3F89"/>
    <w:rsid w:val="00A55E43"/>
    <w:rsid w:val="00AA4ECD"/>
    <w:rsid w:val="00C105A7"/>
    <w:rsid w:val="00D137EC"/>
    <w:rsid w:val="00D26E8B"/>
    <w:rsid w:val="00EE5312"/>
    <w:rsid w:val="00F0158A"/>
    <w:rsid w:val="00F30F07"/>
    <w:rsid w:val="00F52382"/>
    <w:rsid w:val="00F60B77"/>
    <w:rsid w:val="00F61E47"/>
    <w:rsid w:val="00FA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716703"/>
  <w14:defaultImageDpi w14:val="32767"/>
  <w15:chartTrackingRefBased/>
  <w15:docId w15:val="{D5C479F8-A9C7-4063-A2B7-202B7FE3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55E43"/>
    <w:rPr>
      <w:noProof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rPr>
      <w:sz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FootnoteReference">
    <w:name w:val="footnote reference"/>
    <w:rPr>
      <w:vertAlign w:val="superscript"/>
    </w:rPr>
  </w:style>
  <w:style w:type="paragraph" w:styleId="ListBullet">
    <w:name w:val="List Bullet"/>
    <w:basedOn w:val="Normal"/>
    <w:autoRedefine/>
    <w:pPr>
      <w:ind w:left="360" w:hanging="360"/>
    </w:pPr>
  </w:style>
  <w:style w:type="character" w:customStyle="1" w:styleId="HeaderChar">
    <w:name w:val="Header Char"/>
    <w:link w:val="Header"/>
    <w:rsid w:val="00856DAC"/>
    <w:rPr>
      <w:noProof/>
      <w:sz w:val="22"/>
    </w:rPr>
  </w:style>
  <w:style w:type="paragraph" w:styleId="ListParagraph">
    <w:name w:val="List Paragraph"/>
    <w:basedOn w:val="Normal"/>
    <w:uiPriority w:val="34"/>
    <w:qFormat/>
    <w:rsid w:val="00AA4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3ngry\Downloads\UseCase_Lar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UseCase_Larman</Template>
  <TotalTime>3317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Lockheed Martin</Company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ACE DE</dc:creator>
  <cp:keywords/>
  <cp:lastModifiedBy>ACE DE</cp:lastModifiedBy>
  <cp:revision>8</cp:revision>
  <cp:lastPrinted>1999-02-17T23:01:00Z</cp:lastPrinted>
  <dcterms:created xsi:type="dcterms:W3CDTF">2017-02-17T00:12:00Z</dcterms:created>
  <dcterms:modified xsi:type="dcterms:W3CDTF">2017-02-22T02:06:00Z</dcterms:modified>
</cp:coreProperties>
</file>