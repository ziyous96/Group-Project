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A4E" w:rsidRPr="007766C5" w:rsidRDefault="00741524" w:rsidP="00370F85">
      <w:pPr>
        <w:pStyle w:val="Heading1"/>
        <w:rPr>
          <w:rFonts w:ascii="Calibri" w:hAnsi="Calibri"/>
        </w:rPr>
      </w:pPr>
      <w:r>
        <w:rPr>
          <w:rFonts w:ascii="Calibri" w:hAnsi="Calibri"/>
        </w:rPr>
        <w:t xml:space="preserve">Use Case # </w:t>
      </w:r>
      <w:r w:rsidR="00370F85">
        <w:rPr>
          <w:rFonts w:ascii="Calibri" w:hAnsi="Calibri"/>
        </w:rPr>
        <w:t>7</w:t>
      </w:r>
      <w:r>
        <w:rPr>
          <w:rFonts w:ascii="Calibri" w:hAnsi="Calibri"/>
        </w:rPr>
        <w:t xml:space="preserve"> Inventory</w:t>
      </w:r>
      <w:r>
        <w:rPr>
          <w:rFonts w:ascii="Calibri" w:hAnsi="Calibri" w:hint="cs"/>
          <w:rtl/>
        </w:rPr>
        <w:t xml:space="preserve"> </w:t>
      </w:r>
      <w:r>
        <w:rPr>
          <w:rFonts w:ascii="Calibri" w:hAnsi="Calibri"/>
        </w:rPr>
        <w:t>Count Update</w:t>
      </w:r>
      <w:r w:rsidR="00105D8E">
        <w:rPr>
          <w:rFonts w:ascii="Calibri" w:hAnsi="Calibri"/>
        </w:rPr>
        <w:t xml:space="preserve">  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861A4E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9774DE" w:rsidP="00FF5511">
            <w:pPr>
              <w:rPr>
                <w:sz w:val="24"/>
              </w:rPr>
            </w:pPr>
            <w:r>
              <w:rPr>
                <w:sz w:val="24"/>
              </w:rPr>
              <w:t xml:space="preserve">Abdulaziz Alayadi 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9774DE" w:rsidP="009774DE">
            <w:pPr>
              <w:rPr>
                <w:sz w:val="24"/>
              </w:rPr>
            </w:pPr>
            <w:r>
              <w:rPr>
                <w:sz w:val="24"/>
              </w:rPr>
              <w:t>2/21/17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861A4E" w:rsidRDefault="008C0B2A" w:rsidP="009774DE">
            <w:pPr>
              <w:rPr>
                <w:sz w:val="24"/>
              </w:rPr>
            </w:pPr>
            <w:r>
              <w:rPr>
                <w:sz w:val="24"/>
              </w:rPr>
              <w:t>Resturant Automation System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861A4E" w:rsidRDefault="009774DE" w:rsidP="009774DE">
            <w:pPr>
              <w:rPr>
                <w:sz w:val="24"/>
              </w:rPr>
            </w:pPr>
            <w:r>
              <w:rPr>
                <w:sz w:val="24"/>
              </w:rPr>
              <w:t xml:space="preserve">User Level 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861A4E" w:rsidRDefault="008C0B2A" w:rsidP="008C0B2A">
            <w:pPr>
              <w:rPr>
                <w:sz w:val="24"/>
              </w:rPr>
            </w:pPr>
            <w:r>
              <w:rPr>
                <w:sz w:val="24"/>
              </w:rPr>
              <w:t>Finalized</w:t>
            </w:r>
            <w:r w:rsidR="007766C5">
              <w:rPr>
                <w:sz w:val="24"/>
              </w:rPr>
              <w:t xml:space="preserve"> </w:t>
            </w:r>
            <w:r w:rsidR="007766C5">
              <w:rPr>
                <w:sz w:val="24"/>
              </w:rPr>
              <w:br/>
            </w:r>
            <w:r>
              <w:rPr>
                <w:sz w:val="24"/>
              </w:rPr>
              <w:t>Conceptualization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861A4E" w:rsidRDefault="009774DE" w:rsidP="009774DE">
            <w:pPr>
              <w:rPr>
                <w:sz w:val="24"/>
              </w:rPr>
            </w:pPr>
            <w:r>
              <w:rPr>
                <w:sz w:val="24"/>
              </w:rPr>
              <w:t>Chef.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861A4E" w:rsidRDefault="009774DE" w:rsidP="009774DE">
            <w:pPr>
              <w:rPr>
                <w:sz w:val="24"/>
              </w:rPr>
            </w:pPr>
            <w:r>
              <w:rPr>
                <w:sz w:val="24"/>
              </w:rPr>
              <w:t xml:space="preserve">Suppliers. 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2A1D3C" w:rsidRDefault="009774DE">
            <w:pPr>
              <w:rPr>
                <w:sz w:val="24"/>
              </w:rPr>
            </w:pPr>
            <w:r>
              <w:rPr>
                <w:sz w:val="24"/>
              </w:rPr>
              <w:t xml:space="preserve">Chef, wants to update the inventory. </w:t>
            </w:r>
          </w:p>
          <w:p w:rsidR="009774DE" w:rsidRDefault="009774DE" w:rsidP="009774DE">
            <w:pPr>
              <w:rPr>
                <w:sz w:val="24"/>
              </w:rPr>
            </w:pPr>
            <w:r>
              <w:rPr>
                <w:sz w:val="24"/>
              </w:rPr>
              <w:t>Manager, wants to view the inventory and inventory costs.</w:t>
            </w:r>
          </w:p>
          <w:p w:rsidR="009774DE" w:rsidRDefault="009774DE">
            <w:pPr>
              <w:rPr>
                <w:sz w:val="24"/>
              </w:rPr>
            </w:pPr>
            <w:r>
              <w:rPr>
                <w:sz w:val="24"/>
              </w:rPr>
              <w:t xml:space="preserve">Suppliers, want to know when an item is low in the inventory. 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861A4E" w:rsidRDefault="009774DE">
            <w:pPr>
              <w:rPr>
                <w:sz w:val="24"/>
              </w:rPr>
            </w:pPr>
            <w:r>
              <w:rPr>
                <w:sz w:val="24"/>
              </w:rPr>
              <w:t xml:space="preserve">Chef is logged in and authnticated. 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861A4E" w:rsidRDefault="009774DE" w:rsidP="009774DE">
            <w:pPr>
              <w:rPr>
                <w:sz w:val="24"/>
              </w:rPr>
            </w:pPr>
            <w:r>
              <w:rPr>
                <w:sz w:val="24"/>
              </w:rPr>
              <w:t xml:space="preserve">The virtual inventory items are updated to match current real life situation. </w:t>
            </w:r>
          </w:p>
        </w:tc>
      </w:tr>
      <w:tr w:rsidR="00845889" w:rsidTr="007766C5">
        <w:tc>
          <w:tcPr>
            <w:tcW w:w="2088" w:type="dxa"/>
          </w:tcPr>
          <w:p w:rsidR="00861A4E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861A4E" w:rsidRDefault="009774DE">
            <w:pPr>
              <w:rPr>
                <w:sz w:val="24"/>
              </w:rPr>
            </w:pPr>
            <w:r>
              <w:rPr>
                <w:sz w:val="24"/>
              </w:rPr>
              <w:t xml:space="preserve">The inventory is </w:t>
            </w:r>
            <w:r w:rsidR="00105D8E">
              <w:rPr>
                <w:sz w:val="24"/>
              </w:rPr>
              <w:t>state does not change.</w:t>
            </w:r>
            <w:r>
              <w:rPr>
                <w:sz w:val="24"/>
              </w:rPr>
              <w:t xml:space="preserve"> </w:t>
            </w:r>
          </w:p>
        </w:tc>
      </w:tr>
    </w:tbl>
    <w:p w:rsidR="00861A4E" w:rsidRDefault="00861A4E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861A4E" w:rsidTr="007766C5">
        <w:tc>
          <w:tcPr>
            <w:tcW w:w="10289" w:type="dxa"/>
            <w:gridSpan w:val="2"/>
          </w:tcPr>
          <w:p w:rsidR="00861A4E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861A4E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861A4E" w:rsidRDefault="00105D8E" w:rsidP="00FA4678">
            <w:pPr>
              <w:rPr>
                <w:sz w:val="24"/>
              </w:rPr>
            </w:pPr>
            <w:r>
              <w:rPr>
                <w:sz w:val="24"/>
              </w:rPr>
              <w:t xml:space="preserve">Chef views items in inventory. 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861A4E" w:rsidRDefault="00105D8E" w:rsidP="00741524">
            <w:pPr>
              <w:rPr>
                <w:sz w:val="24"/>
              </w:rPr>
            </w:pPr>
            <w:r>
              <w:rPr>
                <w:sz w:val="24"/>
              </w:rPr>
              <w:t xml:space="preserve">Chef selects to </w:t>
            </w:r>
            <w:r w:rsidR="00741524">
              <w:rPr>
                <w:sz w:val="24"/>
              </w:rPr>
              <w:t>change count of</w:t>
            </w:r>
            <w:r>
              <w:rPr>
                <w:sz w:val="24"/>
              </w:rPr>
              <w:t xml:space="preserve"> an item</w:t>
            </w:r>
            <w:r w:rsidR="00741524">
              <w:rPr>
                <w:sz w:val="24"/>
              </w:rPr>
              <w:t xml:space="preserve"> (delete/add)</w:t>
            </w:r>
            <w:r>
              <w:rPr>
                <w:sz w:val="24"/>
              </w:rPr>
              <w:t>.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861A4E" w:rsidRDefault="00105D8E" w:rsidP="00741524">
            <w:pPr>
              <w:rPr>
                <w:sz w:val="24"/>
              </w:rPr>
            </w:pPr>
            <w:r>
              <w:rPr>
                <w:sz w:val="24"/>
              </w:rPr>
              <w:t xml:space="preserve">Chef chooses how many units of this item shall be </w:t>
            </w:r>
            <w:r w:rsidR="00741524">
              <w:rPr>
                <w:sz w:val="24"/>
              </w:rPr>
              <w:t>deleted or added.</w:t>
            </w:r>
          </w:p>
        </w:tc>
      </w:tr>
      <w:tr w:rsidR="00861A4E" w:rsidTr="007766C5">
        <w:tc>
          <w:tcPr>
            <w:tcW w:w="828" w:type="dxa"/>
          </w:tcPr>
          <w:p w:rsidR="00861A4E" w:rsidRDefault="00105D8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105D8E" w:rsidRDefault="00105D8E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105D8E" w:rsidRDefault="00105D8E" w:rsidP="00741524">
            <w:pPr>
              <w:rPr>
                <w:sz w:val="24"/>
              </w:rPr>
            </w:pPr>
          </w:p>
        </w:tc>
        <w:tc>
          <w:tcPr>
            <w:tcW w:w="9461" w:type="dxa"/>
          </w:tcPr>
          <w:p w:rsidR="00105D8E" w:rsidRDefault="00105D8E" w:rsidP="00741524">
            <w:pPr>
              <w:rPr>
                <w:sz w:val="24"/>
              </w:rPr>
            </w:pPr>
            <w:r>
              <w:rPr>
                <w:sz w:val="24"/>
              </w:rPr>
              <w:t xml:space="preserve">Chef confirms the </w:t>
            </w:r>
            <w:r w:rsidR="00741524">
              <w:rPr>
                <w:sz w:val="24"/>
              </w:rPr>
              <w:t>update</w:t>
            </w:r>
            <w:r>
              <w:rPr>
                <w:sz w:val="24"/>
              </w:rPr>
              <w:t>.</w:t>
            </w:r>
          </w:p>
          <w:p w:rsidR="00105D8E" w:rsidRDefault="00105D8E" w:rsidP="00741524">
            <w:pPr>
              <w:rPr>
                <w:sz w:val="24"/>
              </w:rPr>
            </w:pPr>
            <w:r>
              <w:rPr>
                <w:sz w:val="24"/>
              </w:rPr>
              <w:t xml:space="preserve">Items are </w:t>
            </w:r>
            <w:r w:rsidR="00741524">
              <w:rPr>
                <w:sz w:val="24"/>
              </w:rPr>
              <w:t xml:space="preserve">updated in the </w:t>
            </w:r>
            <w:r>
              <w:rPr>
                <w:sz w:val="24"/>
              </w:rPr>
              <w:t>virtual inventory.</w:t>
            </w:r>
          </w:p>
        </w:tc>
      </w:tr>
    </w:tbl>
    <w:p w:rsidR="00861A4E" w:rsidRDefault="00861A4E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861A4E" w:rsidTr="007766C5">
        <w:tc>
          <w:tcPr>
            <w:tcW w:w="10289" w:type="dxa"/>
            <w:gridSpan w:val="2"/>
          </w:tcPr>
          <w:p w:rsidR="00861A4E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861A4E" w:rsidTr="007766C5">
        <w:tc>
          <w:tcPr>
            <w:tcW w:w="828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861A4E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861A4E" w:rsidTr="007766C5">
        <w:trPr>
          <w:trHeight w:val="1103"/>
        </w:trPr>
        <w:tc>
          <w:tcPr>
            <w:tcW w:w="828" w:type="dxa"/>
            <w:vMerge w:val="restart"/>
          </w:tcPr>
          <w:p w:rsidR="00861A4E" w:rsidRDefault="0004600D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a.</w:t>
            </w:r>
          </w:p>
          <w:p w:rsidR="0004600D" w:rsidRDefault="0004600D" w:rsidP="006C78FC">
            <w:pPr>
              <w:jc w:val="center"/>
              <w:rPr>
                <w:i/>
                <w:sz w:val="24"/>
              </w:rPr>
            </w:pPr>
          </w:p>
          <w:p w:rsidR="0004600D" w:rsidRDefault="0004600D" w:rsidP="006C78FC">
            <w:pPr>
              <w:jc w:val="center"/>
              <w:rPr>
                <w:i/>
                <w:sz w:val="24"/>
              </w:rPr>
            </w:pPr>
          </w:p>
          <w:p w:rsidR="0004600D" w:rsidRDefault="0004600D" w:rsidP="006C78FC">
            <w:pPr>
              <w:jc w:val="center"/>
              <w:rPr>
                <w:i/>
                <w:sz w:val="24"/>
              </w:rPr>
            </w:pPr>
          </w:p>
          <w:p w:rsidR="0004600D" w:rsidRDefault="0004600D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2-4</w:t>
            </w:r>
          </w:p>
          <w:p w:rsidR="00741524" w:rsidRDefault="00741524" w:rsidP="006C78FC">
            <w:pPr>
              <w:jc w:val="center"/>
              <w:rPr>
                <w:i/>
                <w:sz w:val="24"/>
              </w:rPr>
            </w:pPr>
          </w:p>
          <w:p w:rsidR="00741524" w:rsidRDefault="00741524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5.a</w:t>
            </w:r>
          </w:p>
        </w:tc>
        <w:tc>
          <w:tcPr>
            <w:tcW w:w="9461" w:type="dxa"/>
          </w:tcPr>
          <w:p w:rsidR="0004600D" w:rsidRDefault="0004600D" w:rsidP="0004600D">
            <w:pPr>
              <w:rPr>
                <w:sz w:val="24"/>
              </w:rPr>
            </w:pPr>
            <w:r>
              <w:rPr>
                <w:sz w:val="24"/>
              </w:rPr>
              <w:t>At anytime, System fails:</w:t>
            </w:r>
          </w:p>
          <w:p w:rsidR="00105D8E" w:rsidRPr="0004600D" w:rsidRDefault="0004600D" w:rsidP="0004600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 w:rsidRPr="00832D64">
              <w:rPr>
                <w:sz w:val="24"/>
              </w:rPr>
              <w:t>Manager log in and re</w:t>
            </w:r>
            <w:r>
              <w:rPr>
                <w:sz w:val="24"/>
              </w:rPr>
              <w:t>-</w:t>
            </w:r>
            <w:r w:rsidRPr="00832D64">
              <w:rPr>
                <w:sz w:val="24"/>
              </w:rPr>
              <w:t>do the process.</w:t>
            </w:r>
          </w:p>
        </w:tc>
      </w:tr>
      <w:tr w:rsidR="00861A4E" w:rsidTr="007766C5">
        <w:trPr>
          <w:trHeight w:val="1102"/>
        </w:trPr>
        <w:tc>
          <w:tcPr>
            <w:tcW w:w="828" w:type="dxa"/>
            <w:vMerge/>
          </w:tcPr>
          <w:p w:rsidR="00861A4E" w:rsidRDefault="00861A4E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04600D" w:rsidRDefault="0004600D" w:rsidP="0004600D">
            <w:pPr>
              <w:rPr>
                <w:sz w:val="24"/>
              </w:rPr>
            </w:pPr>
            <w:r>
              <w:rPr>
                <w:sz w:val="24"/>
              </w:rPr>
              <w:t>Chef selects the option of cancelling.</w:t>
            </w:r>
          </w:p>
          <w:p w:rsidR="00861A4E" w:rsidRDefault="0004600D" w:rsidP="0004600D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 w:rsidRPr="0004600D">
              <w:rPr>
                <w:sz w:val="24"/>
              </w:rPr>
              <w:t>The system goes back to step one with no change to state</w:t>
            </w:r>
            <w:r w:rsidR="000E627B">
              <w:rPr>
                <w:sz w:val="24"/>
              </w:rPr>
              <w:t xml:space="preserve"> of the inventory</w:t>
            </w:r>
            <w:r w:rsidRPr="0004600D">
              <w:rPr>
                <w:sz w:val="24"/>
              </w:rPr>
              <w:t xml:space="preserve">. </w:t>
            </w:r>
          </w:p>
          <w:p w:rsidR="00741524" w:rsidRDefault="00741524" w:rsidP="00741524">
            <w:pPr>
              <w:rPr>
                <w:sz w:val="24"/>
              </w:rPr>
            </w:pPr>
            <w:r>
              <w:rPr>
                <w:sz w:val="24"/>
              </w:rPr>
              <w:t>If item counts are deducted:</w:t>
            </w:r>
          </w:p>
          <w:p w:rsidR="00741524" w:rsidRDefault="00741524" w:rsidP="0074152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System checks if items count is low</w:t>
            </w:r>
          </w:p>
          <w:p w:rsidR="00741524" w:rsidRPr="00741524" w:rsidRDefault="00741524" w:rsidP="00741524">
            <w:pPr>
              <w:pStyle w:val="ListParagraph"/>
              <w:numPr>
                <w:ilvl w:val="0"/>
                <w:numId w:val="9"/>
              </w:numPr>
              <w:rPr>
                <w:sz w:val="24"/>
              </w:rPr>
            </w:pPr>
            <w:r>
              <w:rPr>
                <w:sz w:val="24"/>
              </w:rPr>
              <w:t>If item count is low, notify suppliers.</w:t>
            </w:r>
          </w:p>
        </w:tc>
      </w:tr>
    </w:tbl>
    <w:p w:rsidR="00861A4E" w:rsidRDefault="00861A4E"/>
    <w:p w:rsidR="00861A4E" w:rsidRDefault="00861A4E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861A4E" w:rsidTr="007766C5">
        <w:tc>
          <w:tcPr>
            <w:tcW w:w="10272" w:type="dxa"/>
            <w:gridSpan w:val="2"/>
          </w:tcPr>
          <w:p w:rsidR="00861A4E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861A4E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861A4E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861A4E" w:rsidRDefault="007766C5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861A4E" w:rsidRDefault="008C0B2A" w:rsidP="007D3FD7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861A4E" w:rsidRDefault="00861A4E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7D3FD7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</w:tcPr>
          <w:p w:rsidR="00A55E43" w:rsidRDefault="007D3FD7" w:rsidP="007D3FD7">
            <w:pPr>
              <w:rPr>
                <w:sz w:val="24"/>
              </w:rPr>
            </w:pPr>
            <w:r>
              <w:rPr>
                <w:sz w:val="24"/>
              </w:rPr>
              <w:t>System should have access to a notification method (e.g. e</w:t>
            </w:r>
            <w:r w:rsidR="008011E6">
              <w:rPr>
                <w:sz w:val="24"/>
              </w:rPr>
              <w:t>-</w:t>
            </w:r>
            <w:r>
              <w:rPr>
                <w:sz w:val="24"/>
              </w:rPr>
              <w:t>mail).</w:t>
            </w:r>
          </w:p>
        </w:tc>
      </w:tr>
    </w:tbl>
    <w:p w:rsidR="00861A4E" w:rsidRDefault="00861A4E"/>
    <w:p w:rsidR="00A55E43" w:rsidRDefault="004172CB" w:rsidP="007D3FD7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 w:rsidR="007D3FD7">
        <w:t xml:space="preserve">Very Often 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861A4E" w:rsidTr="007766C5">
        <w:tc>
          <w:tcPr>
            <w:tcW w:w="10272" w:type="dxa"/>
            <w:gridSpan w:val="2"/>
          </w:tcPr>
          <w:p w:rsidR="00861A4E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861A4E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861A4E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861A4E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861A4E" w:rsidRDefault="008C0B2A" w:rsidP="00470116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  <w:bookmarkStart w:id="0" w:name="_GoBack"/>
            <w:bookmarkEnd w:id="0"/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482" w:rsidRDefault="00FC2482">
      <w:r>
        <w:separator/>
      </w:r>
    </w:p>
  </w:endnote>
  <w:endnote w:type="continuationSeparator" w:id="0">
    <w:p w:rsidR="00FC2482" w:rsidRDefault="00FC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A4E" w:rsidRDefault="00861A4E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861A4E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8C0B2A">
      <w:rPr>
        <w:color w:val="000000"/>
        <w:sz w:val="24"/>
      </w:rPr>
      <w:t>2/21/2017 5:52:00 PM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8C0B2A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8C0B2A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482" w:rsidRDefault="00FC2482">
      <w:r>
        <w:separator/>
      </w:r>
    </w:p>
  </w:footnote>
  <w:footnote w:type="continuationSeparator" w:id="0">
    <w:p w:rsidR="00FC2482" w:rsidRDefault="00FC2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DAC" w:rsidRPr="007766C5" w:rsidRDefault="008C0B2A" w:rsidP="008C0B2A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>
      <w:rPr>
        <w:color w:val="000000"/>
      </w:rPr>
      <w:t>GROUP</w:t>
    </w:r>
    <w:r w:rsidR="009774DE">
      <w:rPr>
        <w:color w:val="000000"/>
      </w:rPr>
      <w:t xml:space="preserve"> 10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8C0B2A">
      <w:rPr>
        <w:color w:val="000000"/>
      </w:rPr>
      <w:t>2/21/2017</w:t>
    </w:r>
    <w:r w:rsidRPr="007766C5">
      <w:rPr>
        <w:color w:val="000000"/>
      </w:rPr>
      <w:fldChar w:fldCharType="end"/>
    </w:r>
  </w:p>
  <w:p w:rsidR="00861A4E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861A4E" w:rsidRDefault="00861A4E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5238B7"/>
    <w:multiLevelType w:val="hybridMultilevel"/>
    <w:tmpl w:val="5C9C2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4492F"/>
    <w:multiLevelType w:val="hybridMultilevel"/>
    <w:tmpl w:val="1F100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001EB"/>
    <w:multiLevelType w:val="hybridMultilevel"/>
    <w:tmpl w:val="77BC0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24292"/>
    <w:multiLevelType w:val="hybridMultilevel"/>
    <w:tmpl w:val="36CC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008"/>
    <w:rsid w:val="0004600D"/>
    <w:rsid w:val="000E627B"/>
    <w:rsid w:val="00105D8E"/>
    <w:rsid w:val="002A1D3C"/>
    <w:rsid w:val="002C13D2"/>
    <w:rsid w:val="00370F85"/>
    <w:rsid w:val="003F37E1"/>
    <w:rsid w:val="004172CB"/>
    <w:rsid w:val="00470116"/>
    <w:rsid w:val="006C78FC"/>
    <w:rsid w:val="00741524"/>
    <w:rsid w:val="007766C5"/>
    <w:rsid w:val="007D3FD7"/>
    <w:rsid w:val="008011E6"/>
    <w:rsid w:val="00845889"/>
    <w:rsid w:val="00856DAC"/>
    <w:rsid w:val="00861A4E"/>
    <w:rsid w:val="008C0B2A"/>
    <w:rsid w:val="00954791"/>
    <w:rsid w:val="009774DE"/>
    <w:rsid w:val="009F0955"/>
    <w:rsid w:val="009F3F89"/>
    <w:rsid w:val="00A55E43"/>
    <w:rsid w:val="00BD1E5B"/>
    <w:rsid w:val="00D137EC"/>
    <w:rsid w:val="00EE5312"/>
    <w:rsid w:val="00F61E47"/>
    <w:rsid w:val="00FA4678"/>
    <w:rsid w:val="00FC2482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68FE9E"/>
  <w14:defaultImageDpi w14:val="32767"/>
  <w15:chartTrackingRefBased/>
  <w15:docId w15:val="{DE265BAB-F5AA-44CE-9392-4D9B4159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  <w:style w:type="paragraph" w:styleId="ListParagraph">
    <w:name w:val="List Paragraph"/>
    <w:basedOn w:val="Normal"/>
    <w:uiPriority w:val="34"/>
    <w:qFormat/>
    <w:rsid w:val="0010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3ngry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</Template>
  <TotalTime>51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ACE DE</dc:creator>
  <cp:keywords/>
  <cp:lastModifiedBy>ACE DE</cp:lastModifiedBy>
  <cp:revision>7</cp:revision>
  <cp:lastPrinted>1999-02-17T23:01:00Z</cp:lastPrinted>
  <dcterms:created xsi:type="dcterms:W3CDTF">2017-02-21T17:05:00Z</dcterms:created>
  <dcterms:modified xsi:type="dcterms:W3CDTF">2017-02-22T01:57:00Z</dcterms:modified>
</cp:coreProperties>
</file>