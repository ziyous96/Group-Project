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E3" w:rsidRPr="007766C5" w:rsidRDefault="007766C5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>Use Case # [</w:t>
      </w:r>
      <w:r w:rsidR="006308FD">
        <w:rPr>
          <w:rFonts w:ascii="Calibri" w:hAnsi="Calibri"/>
        </w:rPr>
        <w:t>Use Case 4</w:t>
      </w:r>
      <w:r w:rsidRPr="007766C5">
        <w:rPr>
          <w:rFonts w:ascii="Calibri" w:hAnsi="Calibri"/>
        </w:rPr>
        <w:t xml:space="preserve">: </w:t>
      </w:r>
      <w:r w:rsidR="006308FD">
        <w:rPr>
          <w:rFonts w:ascii="Calibri" w:hAnsi="Calibri"/>
        </w:rPr>
        <w:t>Delete items from order</w:t>
      </w:r>
      <w:r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7120E3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BC193D" w:rsidP="00FF5511">
            <w:pPr>
              <w:rPr>
                <w:sz w:val="24"/>
              </w:rPr>
            </w:pPr>
            <w:r>
              <w:rPr>
                <w:sz w:val="24"/>
              </w:rPr>
              <w:t>[Sayan Ekambarapu</w:t>
            </w:r>
            <w:r w:rsidR="00845889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845889" w:rsidP="00FF5511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2/21/17</w:t>
            </w:r>
            <w:r>
              <w:rPr>
                <w:sz w:val="24"/>
              </w:rPr>
              <w:t xml:space="preserve"> / </w:t>
            </w:r>
            <w:r w:rsidR="00BC193D">
              <w:rPr>
                <w:sz w:val="24"/>
              </w:rPr>
              <w:t>Initial Creation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7120E3" w:rsidRDefault="009F3F89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Restaurant Automation System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7120E3" w:rsidRDefault="007766C5" w:rsidP="009F3F89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User level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7120E3" w:rsidRDefault="00BC193D">
            <w:pPr>
              <w:rPr>
                <w:sz w:val="24"/>
              </w:rPr>
            </w:pPr>
            <w:r>
              <w:rPr>
                <w:sz w:val="24"/>
              </w:rPr>
              <w:t xml:space="preserve">[in progress] </w:t>
            </w:r>
            <w:r>
              <w:rPr>
                <w:sz w:val="24"/>
              </w:rPr>
              <w:br/>
              <w:t>[</w:t>
            </w:r>
            <w:r w:rsidR="007766C5">
              <w:rPr>
                <w:sz w:val="24"/>
              </w:rPr>
              <w:t>c</w:t>
            </w:r>
            <w:r>
              <w:rPr>
                <w:sz w:val="24"/>
              </w:rPr>
              <w:t>onceptualization</w:t>
            </w:r>
            <w:r w:rsidR="007766C5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Waiter]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Customer</w:t>
            </w:r>
            <w:r>
              <w:rPr>
                <w:sz w:val="24"/>
              </w:rPr>
              <w:t>]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BC193D" w:rsidRDefault="00BC193D">
            <w:pPr>
              <w:rPr>
                <w:sz w:val="24"/>
              </w:rPr>
            </w:pPr>
            <w:r>
              <w:rPr>
                <w:sz w:val="24"/>
              </w:rPr>
              <w:t>[Waiter wants to be able to do it quickly for a higher tip</w:t>
            </w:r>
          </w:p>
          <w:p w:rsidR="00BC193D" w:rsidRDefault="00BC193D">
            <w:pPr>
              <w:rPr>
                <w:sz w:val="24"/>
              </w:rPr>
            </w:pPr>
            <w:r>
              <w:rPr>
                <w:sz w:val="24"/>
              </w:rPr>
              <w:t>Customer wants to remove an item from their order because they changed their mind</w:t>
            </w:r>
          </w:p>
          <w:p w:rsidR="002A1D3C" w:rsidRDefault="00BC193D">
            <w:pPr>
              <w:rPr>
                <w:sz w:val="24"/>
              </w:rPr>
            </w:pPr>
            <w:r>
              <w:rPr>
                <w:sz w:val="24"/>
              </w:rPr>
              <w:t>Manager wants the customer to be happy so they return to the restaurant</w:t>
            </w:r>
            <w:r w:rsidR="00EE5312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The item being removed is currently in the order</w:t>
            </w:r>
            <w:r>
              <w:rPr>
                <w:sz w:val="24"/>
              </w:rPr>
              <w:t>]&gt;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BC193D">
              <w:rPr>
                <w:sz w:val="24"/>
              </w:rPr>
              <w:t>The order is updated so that the item is no longer part of it</w:t>
            </w:r>
            <w:r>
              <w:rPr>
                <w:sz w:val="24"/>
              </w:rPr>
              <w:t>]</w:t>
            </w:r>
            <w:r w:rsidR="00BC193D">
              <w:rPr>
                <w:sz w:val="24"/>
              </w:rPr>
              <w:br/>
              <w:t>&lt;[</w:t>
            </w:r>
            <w:r w:rsidR="00375E2F">
              <w:rPr>
                <w:sz w:val="24"/>
              </w:rPr>
              <w:t>The item was already in the order</w:t>
            </w:r>
            <w:r w:rsidR="00BC193D">
              <w:rPr>
                <w:sz w:val="24"/>
              </w:rPr>
              <w:t>]&gt;</w:t>
            </w:r>
          </w:p>
        </w:tc>
      </w:tr>
      <w:tr w:rsidR="00845889" w:rsidTr="007766C5">
        <w:tc>
          <w:tcPr>
            <w:tcW w:w="2088" w:type="dxa"/>
          </w:tcPr>
          <w:p w:rsidR="007120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7120E3" w:rsidRDefault="00375E2F">
            <w:pPr>
              <w:rPr>
                <w:sz w:val="24"/>
              </w:rPr>
            </w:pPr>
            <w:r>
              <w:rPr>
                <w:sz w:val="24"/>
              </w:rPr>
              <w:t>[An error occurs because the item that is trying to be deleted isn’t in the order right now</w:t>
            </w:r>
            <w:r w:rsidR="007766C5">
              <w:rPr>
                <w:sz w:val="24"/>
              </w:rPr>
              <w:t>]</w:t>
            </w:r>
            <w:r w:rsidR="007766C5">
              <w:rPr>
                <w:sz w:val="24"/>
              </w:rPr>
              <w:br/>
            </w:r>
          </w:p>
        </w:tc>
      </w:tr>
    </w:tbl>
    <w:p w:rsidR="007120E3" w:rsidRDefault="007120E3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7120E3" w:rsidTr="007766C5">
        <w:tc>
          <w:tcPr>
            <w:tcW w:w="10289" w:type="dxa"/>
            <w:gridSpan w:val="2"/>
          </w:tcPr>
          <w:p w:rsidR="007120E3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7120E3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7120E3" w:rsidRDefault="00375E2F" w:rsidP="00FA4678">
            <w:pPr>
              <w:rPr>
                <w:sz w:val="24"/>
              </w:rPr>
            </w:pPr>
            <w:r>
              <w:rPr>
                <w:sz w:val="24"/>
              </w:rPr>
              <w:t>[Customer tells waiter what item he/she wants off the order]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7120E3" w:rsidRDefault="007766C5" w:rsidP="00FA4678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75E2F">
              <w:rPr>
                <w:sz w:val="24"/>
              </w:rPr>
              <w:t>Waiter logs into system]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7120E3" w:rsidRDefault="00375E2F" w:rsidP="00FA4678">
            <w:pPr>
              <w:rPr>
                <w:sz w:val="24"/>
              </w:rPr>
            </w:pPr>
            <w:r>
              <w:rPr>
                <w:sz w:val="24"/>
              </w:rPr>
              <w:t>[Waiter delets the item from the order]</w:t>
            </w:r>
          </w:p>
        </w:tc>
      </w:tr>
      <w:tr w:rsidR="007120E3" w:rsidTr="007766C5">
        <w:tc>
          <w:tcPr>
            <w:tcW w:w="828" w:type="dxa"/>
          </w:tcPr>
          <w:p w:rsidR="007120E3" w:rsidRDefault="00375E2F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61" w:type="dxa"/>
          </w:tcPr>
          <w:p w:rsidR="007120E3" w:rsidRDefault="00375E2F" w:rsidP="00FA4678">
            <w:pPr>
              <w:rPr>
                <w:sz w:val="24"/>
              </w:rPr>
            </w:pPr>
            <w:r>
              <w:rPr>
                <w:sz w:val="24"/>
              </w:rPr>
              <w:t>[The updated order is printed out so that the customer knows the item has been deleted]</w:t>
            </w:r>
          </w:p>
        </w:tc>
      </w:tr>
    </w:tbl>
    <w:p w:rsidR="007120E3" w:rsidRDefault="007120E3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7120E3" w:rsidTr="007766C5">
        <w:tc>
          <w:tcPr>
            <w:tcW w:w="10289" w:type="dxa"/>
            <w:gridSpan w:val="2"/>
          </w:tcPr>
          <w:p w:rsidR="007120E3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7120E3" w:rsidTr="007766C5">
        <w:tc>
          <w:tcPr>
            <w:tcW w:w="828" w:type="dxa"/>
          </w:tcPr>
          <w:p w:rsidR="007120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7120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7120E3" w:rsidTr="007766C5">
        <w:trPr>
          <w:trHeight w:val="1103"/>
        </w:trPr>
        <w:tc>
          <w:tcPr>
            <w:tcW w:w="828" w:type="dxa"/>
            <w:vMerge w:val="restart"/>
          </w:tcPr>
          <w:p w:rsidR="007120E3" w:rsidRDefault="007766C5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n..m</w:t>
            </w:r>
          </w:p>
        </w:tc>
        <w:tc>
          <w:tcPr>
            <w:tcW w:w="9461" w:type="dxa"/>
          </w:tcPr>
          <w:p w:rsidR="007120E3" w:rsidRDefault="00375E2F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7120E3" w:rsidTr="007766C5">
        <w:trPr>
          <w:trHeight w:val="1102"/>
        </w:trPr>
        <w:tc>
          <w:tcPr>
            <w:tcW w:w="828" w:type="dxa"/>
            <w:vMerge/>
          </w:tcPr>
          <w:p w:rsidR="007120E3" w:rsidRDefault="007120E3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375E2F" w:rsidRDefault="00375E2F" w:rsidP="00375E2F">
            <w:pPr>
              <w:rPr>
                <w:sz w:val="24"/>
              </w:rPr>
            </w:pPr>
          </w:p>
          <w:p w:rsidR="007120E3" w:rsidRDefault="007120E3">
            <w:pPr>
              <w:rPr>
                <w:sz w:val="24"/>
              </w:rPr>
            </w:pPr>
          </w:p>
        </w:tc>
      </w:tr>
    </w:tbl>
    <w:p w:rsidR="007120E3" w:rsidRDefault="007120E3"/>
    <w:p w:rsidR="007120E3" w:rsidRDefault="007120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7120E3" w:rsidTr="007766C5">
        <w:tc>
          <w:tcPr>
            <w:tcW w:w="10272" w:type="dxa"/>
            <w:gridSpan w:val="2"/>
          </w:tcPr>
          <w:p w:rsidR="007120E3" w:rsidRDefault="00A55E43" w:rsidP="004172CB">
            <w:pPr>
              <w:pStyle w:val="Heading2"/>
            </w:pPr>
            <w:r>
              <w:lastRenderedPageBreak/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7120E3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7120E3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7120E3" w:rsidRDefault="00375E2F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0" w:type="dxa"/>
          </w:tcPr>
          <w:p w:rsidR="007120E3" w:rsidRDefault="007766C5" w:rsidP="00A55E43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75E2F">
              <w:rPr>
                <w:sz w:val="24"/>
              </w:rPr>
              <w:t>Touchscreen system so that waiter can easily update order]</w:t>
            </w:r>
          </w:p>
        </w:tc>
      </w:tr>
    </w:tbl>
    <w:p w:rsidR="007120E3" w:rsidRDefault="007120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55E43" w:rsidRDefault="00A55E43" w:rsidP="004172CB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75E2F">
              <w:rPr>
                <w:sz w:val="24"/>
              </w:rPr>
              <w:t>N/A]</w:t>
            </w:r>
          </w:p>
        </w:tc>
      </w:tr>
    </w:tbl>
    <w:p w:rsidR="007120E3" w:rsidRDefault="007120E3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>: [</w:t>
      </w:r>
      <w:r w:rsidR="00375E2F">
        <w:t>Many times every day]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7120E3" w:rsidTr="007766C5">
        <w:tc>
          <w:tcPr>
            <w:tcW w:w="10272" w:type="dxa"/>
            <w:gridSpan w:val="2"/>
          </w:tcPr>
          <w:p w:rsidR="007120E3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7120E3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7120E3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7120E3" w:rsidRDefault="00375E2F" w:rsidP="006C78FC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0" w:type="dxa"/>
          </w:tcPr>
          <w:p w:rsidR="007120E3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375E2F">
              <w:rPr>
                <w:sz w:val="24"/>
              </w:rPr>
              <w:t>Should the customer be able to do it without contacting the waiter?</w:t>
            </w:r>
            <w:bookmarkStart w:id="0" w:name="_GoBack"/>
            <w:bookmarkEnd w:id="0"/>
            <w:r>
              <w:rPr>
                <w:sz w:val="24"/>
              </w:rPr>
              <w:t>]</w:t>
            </w:r>
          </w:p>
        </w:tc>
      </w:tr>
    </w:tbl>
    <w:p w:rsidR="007766C5" w:rsidRDefault="007766C5"/>
    <w:sectPr w:rsidR="007766C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2EE" w:rsidRDefault="002312EE">
      <w:r>
        <w:separator/>
      </w:r>
    </w:p>
  </w:endnote>
  <w:endnote w:type="continuationSeparator" w:id="0">
    <w:p w:rsidR="002312EE" w:rsidRDefault="00231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0E3" w:rsidRDefault="007120E3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7120E3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BC193D">
      <w:rPr>
        <w:color w:val="000000"/>
        <w:sz w:val="24"/>
      </w:rPr>
      <w:t>2/21/2017 3:57:00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375E2F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375E2F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2EE" w:rsidRDefault="002312EE">
      <w:r>
        <w:separator/>
      </w:r>
    </w:p>
  </w:footnote>
  <w:footnote w:type="continuationSeparator" w:id="0">
    <w:p w:rsidR="002312EE" w:rsidRDefault="00231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DAC" w:rsidRPr="007766C5" w:rsidRDefault="00856DA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[GROUP NAME/NUMBER HERE]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BC193D">
      <w:rPr>
        <w:color w:val="000000"/>
      </w:rPr>
      <w:t>2/21/2017</w:t>
    </w:r>
    <w:r w:rsidRPr="007766C5">
      <w:rPr>
        <w:color w:val="000000"/>
      </w:rPr>
      <w:fldChar w:fldCharType="end"/>
    </w:r>
  </w:p>
  <w:p w:rsidR="007120E3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7120E3" w:rsidRDefault="007120E3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FD"/>
    <w:rsid w:val="002312EE"/>
    <w:rsid w:val="002A1D3C"/>
    <w:rsid w:val="002C13D2"/>
    <w:rsid w:val="00375E2F"/>
    <w:rsid w:val="004172CB"/>
    <w:rsid w:val="006308FD"/>
    <w:rsid w:val="006C78FC"/>
    <w:rsid w:val="007120E3"/>
    <w:rsid w:val="007766C5"/>
    <w:rsid w:val="00845889"/>
    <w:rsid w:val="00856DAC"/>
    <w:rsid w:val="00976FE2"/>
    <w:rsid w:val="009F3F89"/>
    <w:rsid w:val="00A55E43"/>
    <w:rsid w:val="00BC193D"/>
    <w:rsid w:val="00D137EC"/>
    <w:rsid w:val="00EE5312"/>
    <w:rsid w:val="00F61E47"/>
    <w:rsid w:val="00F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E6761C"/>
  <w14:defaultImageDpi w14:val="32767"/>
  <w15:chartTrackingRefBased/>
  <w15:docId w15:val="{49191EFE-FE98-4A9A-AB3C-F92C18C3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ayan\Downloads\UseCase_Larman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 (1).dotx</Template>
  <TotalTime>27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sayan</dc:creator>
  <cp:keywords/>
  <cp:lastModifiedBy>sayan</cp:lastModifiedBy>
  <cp:revision>2</cp:revision>
  <cp:lastPrinted>1999-02-17T23:01:00Z</cp:lastPrinted>
  <dcterms:created xsi:type="dcterms:W3CDTF">2017-02-21T20:50:00Z</dcterms:created>
  <dcterms:modified xsi:type="dcterms:W3CDTF">2017-02-21T21:22:00Z</dcterms:modified>
</cp:coreProperties>
</file>