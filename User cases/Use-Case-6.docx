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0E3" w:rsidRPr="007766C5" w:rsidRDefault="001061BD">
      <w:pPr>
        <w:pStyle w:val="Heading1"/>
        <w:rPr>
          <w:rFonts w:ascii="Calibri" w:hAnsi="Calibri"/>
        </w:rPr>
      </w:pPr>
      <w:r>
        <w:rPr>
          <w:rFonts w:ascii="Calibri" w:hAnsi="Calibri"/>
        </w:rPr>
        <w:t>P[</w:t>
      </w:r>
      <w:r w:rsidR="007766C5" w:rsidRPr="007766C5">
        <w:rPr>
          <w:rFonts w:ascii="Calibri" w:hAnsi="Calibri"/>
        </w:rPr>
        <w:t>Use Case # [</w:t>
      </w:r>
      <w:r w:rsidR="00FC400C">
        <w:rPr>
          <w:rFonts w:ascii="Calibri" w:hAnsi="Calibri"/>
        </w:rPr>
        <w:t>Use Case 6</w:t>
      </w:r>
      <w:r w:rsidR="007766C5" w:rsidRPr="007766C5">
        <w:rPr>
          <w:rFonts w:ascii="Calibri" w:hAnsi="Calibri"/>
        </w:rPr>
        <w:t xml:space="preserve">: </w:t>
      </w:r>
      <w:r w:rsidR="00FC400C">
        <w:rPr>
          <w:rFonts w:ascii="Calibri" w:hAnsi="Calibri"/>
        </w:rPr>
        <w:t>Process the sale of an order</w:t>
      </w:r>
      <w:r w:rsidR="007766C5"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7120E3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BC193D" w:rsidP="00FF5511">
            <w:pPr>
              <w:rPr>
                <w:sz w:val="24"/>
              </w:rPr>
            </w:pPr>
            <w:r>
              <w:rPr>
                <w:sz w:val="24"/>
              </w:rPr>
              <w:t>[Sayan Ekambarapu</w:t>
            </w:r>
            <w:r w:rsidR="00845889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845889" w:rsidP="00FF5511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2/21/17</w:t>
            </w:r>
            <w:r>
              <w:rPr>
                <w:sz w:val="24"/>
              </w:rPr>
              <w:t xml:space="preserve"> / </w:t>
            </w:r>
            <w:r w:rsidR="00BC193D">
              <w:rPr>
                <w:sz w:val="24"/>
              </w:rPr>
              <w:t>Initial Creation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7120E3" w:rsidRDefault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Restaurant Automation System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7120E3" w:rsidRDefault="007766C5" w:rsidP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User level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7120E3" w:rsidRDefault="00BC193D">
            <w:pPr>
              <w:rPr>
                <w:sz w:val="24"/>
              </w:rPr>
            </w:pPr>
            <w:r>
              <w:rPr>
                <w:sz w:val="24"/>
              </w:rPr>
              <w:t xml:space="preserve">[in progress] </w:t>
            </w:r>
            <w:r>
              <w:rPr>
                <w:sz w:val="24"/>
              </w:rPr>
              <w:br/>
              <w:t>[</w:t>
            </w:r>
            <w:r w:rsidR="007766C5">
              <w:rPr>
                <w:sz w:val="24"/>
              </w:rPr>
              <w:t>c</w:t>
            </w:r>
            <w:r>
              <w:rPr>
                <w:sz w:val="24"/>
              </w:rPr>
              <w:t>onceptualization</w:t>
            </w:r>
            <w:r w:rsidR="007766C5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Waiter]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Customer</w:t>
            </w:r>
            <w:r>
              <w:rPr>
                <w:sz w:val="24"/>
              </w:rPr>
              <w:t>]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BC193D" w:rsidRDefault="00FC400C">
            <w:pPr>
              <w:rPr>
                <w:sz w:val="24"/>
              </w:rPr>
            </w:pPr>
            <w:r>
              <w:rPr>
                <w:sz w:val="24"/>
              </w:rPr>
              <w:t>[Waiter wants to get paid so he processess the order</w:t>
            </w:r>
          </w:p>
          <w:p w:rsidR="00BC193D" w:rsidRDefault="00BC193D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  <w:r w:rsidR="00625E63">
              <w:rPr>
                <w:sz w:val="24"/>
              </w:rPr>
              <w:t>wants proof of transaction for their payment</w:t>
            </w:r>
          </w:p>
          <w:p w:rsidR="002A1D3C" w:rsidRDefault="00BC193D">
            <w:pPr>
              <w:rPr>
                <w:sz w:val="24"/>
              </w:rPr>
            </w:pPr>
            <w:r>
              <w:rPr>
                <w:sz w:val="24"/>
              </w:rPr>
              <w:t xml:space="preserve">Manager wants </w:t>
            </w:r>
            <w:r w:rsidR="00FC400C">
              <w:rPr>
                <w:sz w:val="24"/>
              </w:rPr>
              <w:t>the customer to pay because the restaurant needs revenue</w:t>
            </w:r>
            <w:r w:rsidR="00EE5312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FC400C">
              <w:rPr>
                <w:sz w:val="24"/>
              </w:rPr>
              <w:t>The order id is a valid number and exists in the system</w:t>
            </w:r>
            <w:r>
              <w:rPr>
                <w:sz w:val="24"/>
              </w:rPr>
              <w:t>]&gt;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0A5300">
              <w:rPr>
                <w:sz w:val="24"/>
              </w:rPr>
              <w:t>The order is successfully processed and the receipt is printed</w:t>
            </w:r>
            <w:r w:rsidR="00FC400C">
              <w:rPr>
                <w:sz w:val="24"/>
              </w:rPr>
              <w:t>]</w:t>
            </w:r>
            <w:r w:rsidR="00BC193D">
              <w:rPr>
                <w:sz w:val="24"/>
              </w:rPr>
              <w:br/>
              <w:t>&lt;[</w:t>
            </w:r>
            <w:r w:rsidR="000A5300">
              <w:rPr>
                <w:sz w:val="24"/>
              </w:rPr>
              <w:t>the order id entered was valid</w:t>
            </w:r>
            <w:r w:rsidR="00BC193D">
              <w:rPr>
                <w:sz w:val="24"/>
              </w:rPr>
              <w:t>]&gt;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7120E3" w:rsidRDefault="00375E2F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0A5300">
              <w:rPr>
                <w:sz w:val="24"/>
              </w:rPr>
              <w:t xml:space="preserve">The order is not successfully </w:t>
            </w:r>
            <w:r w:rsidR="00625E63">
              <w:rPr>
                <w:sz w:val="24"/>
              </w:rPr>
              <w:t>processed</w:t>
            </w:r>
            <w:r w:rsidR="000A5300">
              <w:rPr>
                <w:sz w:val="24"/>
              </w:rPr>
              <w:t xml:space="preserve"> and an error occurs</w:t>
            </w:r>
            <w:r w:rsidR="007766C5">
              <w:rPr>
                <w:sz w:val="24"/>
              </w:rPr>
              <w:t>]</w:t>
            </w:r>
            <w:r w:rsidR="00625E63">
              <w:rPr>
                <w:sz w:val="24"/>
              </w:rPr>
              <w:t>&lt;[the order id might have been an invalid order id]&gt;</w:t>
            </w:r>
            <w:r w:rsidR="007766C5">
              <w:rPr>
                <w:sz w:val="24"/>
              </w:rPr>
              <w:br/>
            </w:r>
          </w:p>
        </w:tc>
      </w:tr>
    </w:tbl>
    <w:p w:rsidR="007120E3" w:rsidRDefault="007120E3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7120E3" w:rsidTr="007766C5">
        <w:tc>
          <w:tcPr>
            <w:tcW w:w="10289" w:type="dxa"/>
            <w:gridSpan w:val="2"/>
          </w:tcPr>
          <w:p w:rsidR="007120E3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7120E3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7120E3" w:rsidRDefault="00375E2F" w:rsidP="00FA4678">
            <w:pPr>
              <w:rPr>
                <w:sz w:val="24"/>
              </w:rPr>
            </w:pPr>
            <w:r>
              <w:rPr>
                <w:sz w:val="24"/>
              </w:rPr>
              <w:t>[Customer tell</w:t>
            </w:r>
            <w:r w:rsidR="00625E63">
              <w:rPr>
                <w:sz w:val="24"/>
              </w:rPr>
              <w:t>s waiter they are ready for the bill</w:t>
            </w:r>
            <w:r>
              <w:rPr>
                <w:sz w:val="24"/>
              </w:rPr>
              <w:t>]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7120E3" w:rsidRDefault="007766C5" w:rsidP="00FA4678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Waiter logs into system]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7120E3" w:rsidRDefault="00375E2F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[Waiter </w:t>
            </w:r>
            <w:r w:rsidR="00625E63">
              <w:rPr>
                <w:sz w:val="24"/>
              </w:rPr>
              <w:t>enters in order id</w:t>
            </w:r>
            <w:r>
              <w:rPr>
                <w:sz w:val="24"/>
              </w:rPr>
              <w:t>]</w:t>
            </w:r>
          </w:p>
        </w:tc>
      </w:tr>
      <w:tr w:rsidR="007120E3" w:rsidTr="007766C5">
        <w:tc>
          <w:tcPr>
            <w:tcW w:w="828" w:type="dxa"/>
          </w:tcPr>
          <w:p w:rsidR="007120E3" w:rsidRDefault="00375E2F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625E63" w:rsidRDefault="00625E63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61" w:type="dxa"/>
          </w:tcPr>
          <w:p w:rsidR="007120E3" w:rsidRDefault="00625E63" w:rsidP="00FA4678">
            <w:pPr>
              <w:rPr>
                <w:sz w:val="24"/>
              </w:rPr>
            </w:pPr>
            <w:r>
              <w:rPr>
                <w:sz w:val="24"/>
              </w:rPr>
              <w:t>[The order is then paid via cash/check/credit card etc</w:t>
            </w:r>
            <w:r w:rsidR="00375E2F">
              <w:rPr>
                <w:sz w:val="24"/>
              </w:rPr>
              <w:t>]</w:t>
            </w:r>
          </w:p>
          <w:p w:rsidR="00625E63" w:rsidRDefault="00625E63" w:rsidP="00FA4678">
            <w:pPr>
              <w:rPr>
                <w:sz w:val="24"/>
              </w:rPr>
            </w:pPr>
            <w:r>
              <w:rPr>
                <w:sz w:val="24"/>
              </w:rPr>
              <w:t>[The receipt is given to the customer showing proof of transaction]</w:t>
            </w:r>
          </w:p>
        </w:tc>
      </w:tr>
    </w:tbl>
    <w:p w:rsidR="007120E3" w:rsidRDefault="007120E3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7120E3" w:rsidTr="007766C5">
        <w:tc>
          <w:tcPr>
            <w:tcW w:w="10289" w:type="dxa"/>
            <w:gridSpan w:val="2"/>
          </w:tcPr>
          <w:p w:rsidR="007120E3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C71297" w:rsidTr="007766C5">
        <w:trPr>
          <w:trHeight w:val="1103"/>
        </w:trPr>
        <w:tc>
          <w:tcPr>
            <w:tcW w:w="828" w:type="dxa"/>
            <w:vMerge w:val="restart"/>
          </w:tcPr>
          <w:p w:rsidR="00C71297" w:rsidRDefault="00C71297" w:rsidP="00C712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9461" w:type="dxa"/>
          </w:tcPr>
          <w:p w:rsidR="00C71297" w:rsidRDefault="00C71297" w:rsidP="00C71297">
            <w:pPr>
              <w:rPr>
                <w:sz w:val="24"/>
              </w:rPr>
            </w:pPr>
            <w:r>
              <w:rPr>
                <w:sz w:val="24"/>
              </w:rPr>
              <w:t>System fail</w:t>
            </w:r>
          </w:p>
          <w:p w:rsidR="00C71297" w:rsidRDefault="00C71297" w:rsidP="00C71297">
            <w:pPr>
              <w:rPr>
                <w:sz w:val="24"/>
              </w:rPr>
            </w:pPr>
            <w:r>
              <w:rPr>
                <w:sz w:val="24"/>
              </w:rPr>
              <w:t xml:space="preserve">       Waiter restarts system and places order again</w:t>
            </w:r>
          </w:p>
          <w:p w:rsidR="00C71297" w:rsidRDefault="00C71297" w:rsidP="00C71297">
            <w:pPr>
              <w:rPr>
                <w:sz w:val="24"/>
              </w:rPr>
            </w:pPr>
            <w:bookmarkStart w:id="0" w:name="_GoBack"/>
            <w:bookmarkEnd w:id="0"/>
          </w:p>
          <w:p w:rsidR="00C71297" w:rsidRDefault="00C71297" w:rsidP="00C71297">
            <w:pPr>
              <w:rPr>
                <w:sz w:val="24"/>
              </w:rPr>
            </w:pPr>
          </w:p>
        </w:tc>
      </w:tr>
      <w:tr w:rsidR="007120E3" w:rsidTr="007766C5">
        <w:trPr>
          <w:trHeight w:val="1102"/>
        </w:trPr>
        <w:tc>
          <w:tcPr>
            <w:tcW w:w="828" w:type="dxa"/>
            <w:vMerge/>
          </w:tcPr>
          <w:p w:rsidR="007120E3" w:rsidRDefault="007120E3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375E2F" w:rsidRDefault="00375E2F" w:rsidP="00375E2F">
            <w:pPr>
              <w:rPr>
                <w:sz w:val="24"/>
              </w:rPr>
            </w:pPr>
          </w:p>
          <w:p w:rsidR="007120E3" w:rsidRDefault="007120E3">
            <w:pPr>
              <w:rPr>
                <w:sz w:val="24"/>
              </w:rPr>
            </w:pPr>
          </w:p>
        </w:tc>
      </w:tr>
    </w:tbl>
    <w:p w:rsidR="007120E3" w:rsidRDefault="007120E3"/>
    <w:p w:rsidR="007120E3" w:rsidRDefault="007120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7120E3" w:rsidTr="007766C5">
        <w:tc>
          <w:tcPr>
            <w:tcW w:w="10272" w:type="dxa"/>
            <w:gridSpan w:val="2"/>
          </w:tcPr>
          <w:p w:rsidR="007120E3" w:rsidRDefault="00A55E43" w:rsidP="004172CB">
            <w:pPr>
              <w:pStyle w:val="Heading2"/>
            </w:pPr>
            <w:r>
              <w:lastRenderedPageBreak/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7120E3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7120E3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7120E3" w:rsidRDefault="00375E2F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0" w:type="dxa"/>
          </w:tcPr>
          <w:p w:rsidR="007120E3" w:rsidRDefault="007766C5" w:rsidP="00A55E43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 xml:space="preserve">Touchscreen system so that waiter can easily </w:t>
            </w:r>
            <w:r w:rsidR="00625E63">
              <w:rPr>
                <w:sz w:val="24"/>
              </w:rPr>
              <w:t>process order</w:t>
            </w:r>
            <w:r w:rsidR="00375E2F">
              <w:rPr>
                <w:sz w:val="24"/>
              </w:rPr>
              <w:t>]</w:t>
            </w:r>
          </w:p>
        </w:tc>
      </w:tr>
    </w:tbl>
    <w:p w:rsidR="007120E3" w:rsidRDefault="007120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Pr="00625E63" w:rsidRDefault="00625E63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50" w:type="dxa"/>
          </w:tcPr>
          <w:p w:rsidR="00A55E43" w:rsidRDefault="00A55E43" w:rsidP="004172CB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625E63">
              <w:rPr>
                <w:sz w:val="24"/>
              </w:rPr>
              <w:t>Payment must be able to process via cash/check/credit card/debit card</w:t>
            </w:r>
            <w:r w:rsidR="00375E2F">
              <w:rPr>
                <w:sz w:val="24"/>
              </w:rPr>
              <w:t>]</w:t>
            </w:r>
          </w:p>
        </w:tc>
      </w:tr>
    </w:tbl>
    <w:p w:rsidR="007120E3" w:rsidRDefault="007120E3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>: [</w:t>
      </w:r>
      <w:r w:rsidR="00375E2F">
        <w:t>Many times every day]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7120E3" w:rsidTr="007766C5">
        <w:tc>
          <w:tcPr>
            <w:tcW w:w="10272" w:type="dxa"/>
            <w:gridSpan w:val="2"/>
          </w:tcPr>
          <w:p w:rsidR="007120E3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7120E3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7120E3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7120E3" w:rsidRPr="00625E63" w:rsidRDefault="00625E63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50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Should the customer be able to do it without contacting the waiter?</w:t>
            </w:r>
            <w:r>
              <w:rPr>
                <w:sz w:val="24"/>
              </w:rPr>
              <w:t>]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38E" w:rsidRDefault="006F438E">
      <w:r>
        <w:separator/>
      </w:r>
    </w:p>
  </w:endnote>
  <w:endnote w:type="continuationSeparator" w:id="0">
    <w:p w:rsidR="006F438E" w:rsidRDefault="006F4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0E3" w:rsidRDefault="007120E3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7120E3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C71297">
      <w:rPr>
        <w:color w:val="000000"/>
        <w:sz w:val="24"/>
      </w:rPr>
      <w:t>2/21/2017 5:07:00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C71297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C71297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38E" w:rsidRDefault="006F438E">
      <w:r>
        <w:separator/>
      </w:r>
    </w:p>
  </w:footnote>
  <w:footnote w:type="continuationSeparator" w:id="0">
    <w:p w:rsidR="006F438E" w:rsidRDefault="006F4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C71297">
      <w:rPr>
        <w:color w:val="000000"/>
      </w:rPr>
      <w:t>2/22/2017</w:t>
    </w:r>
    <w:r w:rsidRPr="007766C5">
      <w:rPr>
        <w:color w:val="000000"/>
      </w:rPr>
      <w:fldChar w:fldCharType="end"/>
    </w:r>
  </w:p>
  <w:p w:rsidR="007120E3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7120E3" w:rsidRDefault="007120E3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FD"/>
    <w:rsid w:val="000A5300"/>
    <w:rsid w:val="001061BD"/>
    <w:rsid w:val="001207A5"/>
    <w:rsid w:val="002312EE"/>
    <w:rsid w:val="00281EC9"/>
    <w:rsid w:val="002A1D3C"/>
    <w:rsid w:val="002C13D2"/>
    <w:rsid w:val="003133B6"/>
    <w:rsid w:val="00375E2F"/>
    <w:rsid w:val="004172CB"/>
    <w:rsid w:val="005F584E"/>
    <w:rsid w:val="00625E63"/>
    <w:rsid w:val="006308FD"/>
    <w:rsid w:val="006C78FC"/>
    <w:rsid w:val="006F438E"/>
    <w:rsid w:val="007120E3"/>
    <w:rsid w:val="00715AC0"/>
    <w:rsid w:val="007766C5"/>
    <w:rsid w:val="00845889"/>
    <w:rsid w:val="00856DAC"/>
    <w:rsid w:val="00976FE2"/>
    <w:rsid w:val="009F3F89"/>
    <w:rsid w:val="00A55E43"/>
    <w:rsid w:val="00AC3DF4"/>
    <w:rsid w:val="00BC193D"/>
    <w:rsid w:val="00C71297"/>
    <w:rsid w:val="00D137EC"/>
    <w:rsid w:val="00EE5312"/>
    <w:rsid w:val="00F61E47"/>
    <w:rsid w:val="00FA4678"/>
    <w:rsid w:val="00FC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49191EFE-FE98-4A9A-AB3C-F92C18C3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ayan\Downloads\UseCase_Larma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 (1).dotx</Template>
  <TotalTime>25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sayan</dc:creator>
  <cp:keywords/>
  <cp:lastModifiedBy>sayan ekam</cp:lastModifiedBy>
  <cp:revision>4</cp:revision>
  <cp:lastPrinted>1999-02-17T23:01:00Z</cp:lastPrinted>
  <dcterms:created xsi:type="dcterms:W3CDTF">2017-02-21T21:42:00Z</dcterms:created>
  <dcterms:modified xsi:type="dcterms:W3CDTF">2017-02-22T22:28:00Z</dcterms:modified>
</cp:coreProperties>
</file>