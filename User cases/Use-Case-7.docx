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r w:rsidR="007766C5" w:rsidRPr="007766C5">
        <w:rPr>
          <w:rFonts w:ascii="Calibri" w:hAnsi="Calibri"/>
        </w:rPr>
        <w:t>Use Case # [</w:t>
      </w:r>
      <w:r w:rsidR="000876DF">
        <w:rPr>
          <w:rFonts w:ascii="Calibri" w:hAnsi="Calibri"/>
        </w:rPr>
        <w:t>Use Case 7</w:t>
      </w:r>
      <w:r w:rsidR="007766C5" w:rsidRPr="007766C5">
        <w:rPr>
          <w:rFonts w:ascii="Calibri" w:hAnsi="Calibri"/>
        </w:rPr>
        <w:t xml:space="preserve">: </w:t>
      </w:r>
      <w:r w:rsidR="000876DF">
        <w:rPr>
          <w:rFonts w:ascii="Calibri" w:hAnsi="Calibri"/>
        </w:rPr>
        <w:t>Request more supplies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Manager</w:t>
            </w:r>
            <w:r w:rsidR="00BC193D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Supplier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0876DF" w:rsidRDefault="00FC400C" w:rsidP="000876DF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Manager wants more supplies to make more food</w:t>
            </w:r>
          </w:p>
          <w:p w:rsidR="000876DF" w:rsidRDefault="000876DF" w:rsidP="000876DF">
            <w:pPr>
              <w:rPr>
                <w:sz w:val="24"/>
              </w:rPr>
            </w:pPr>
            <w:r>
              <w:rPr>
                <w:sz w:val="24"/>
              </w:rPr>
              <w:t>Customer wants more supplies to get fresher food</w:t>
            </w:r>
          </w:p>
          <w:p w:rsidR="002A1D3C" w:rsidRDefault="000876DF" w:rsidP="000876DF">
            <w:pPr>
              <w:rPr>
                <w:sz w:val="24"/>
              </w:rPr>
            </w:pPr>
            <w:r>
              <w:rPr>
                <w:sz w:val="24"/>
              </w:rPr>
              <w:t>Supplier wants to sell supplies to make money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The supplier has the items requested in stock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A confirmation is sent saying the items were requested</w:t>
            </w:r>
            <w:r w:rsidR="00FC400C"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0876DF">
              <w:rPr>
                <w:sz w:val="24"/>
              </w:rPr>
              <w:t>The supplier has the items in stock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876DF">
              <w:rPr>
                <w:sz w:val="24"/>
              </w:rPr>
              <w:t>The item codes are entered wrong and an error occurs</w:t>
            </w:r>
            <w:r w:rsidR="007766C5">
              <w:rPr>
                <w:sz w:val="24"/>
              </w:rPr>
              <w:t>]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1E62BB" w:rsidP="00FA4678">
            <w:pPr>
              <w:rPr>
                <w:sz w:val="24"/>
              </w:rPr>
            </w:pPr>
            <w:r>
              <w:rPr>
                <w:sz w:val="24"/>
              </w:rPr>
              <w:t>[Manager needs to order</w:t>
            </w:r>
            <w:r w:rsidR="003C3C73">
              <w:rPr>
                <w:sz w:val="24"/>
              </w:rPr>
              <w:t xml:space="preserve"> supplies</w:t>
            </w:r>
            <w:r w:rsidR="00375E2F"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Manager enters in the item numbers and quantity of the items he/she needs to order</w:t>
            </w:r>
            <w:r w:rsidR="00375E2F"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7120E3" w:rsidRDefault="003C3C73" w:rsidP="00FA4678">
            <w:pPr>
              <w:rPr>
                <w:sz w:val="24"/>
              </w:rPr>
            </w:pPr>
            <w:r>
              <w:rPr>
                <w:sz w:val="24"/>
              </w:rPr>
              <w:t>[A confirmation pops up asking if those are the items they requested</w:t>
            </w:r>
            <w:r w:rsidR="00375E2F"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7120E3" w:rsidRDefault="003C3C73" w:rsidP="00FA4678">
            <w:pPr>
              <w:rPr>
                <w:sz w:val="24"/>
              </w:rPr>
            </w:pPr>
            <w:r>
              <w:rPr>
                <w:sz w:val="24"/>
              </w:rPr>
              <w:t>[Once confirmed the list is sent to the supplier to deliver</w:t>
            </w:r>
            <w:r w:rsidR="00375E2F">
              <w:rPr>
                <w:sz w:val="24"/>
              </w:rPr>
              <w:t>]</w:t>
            </w:r>
          </w:p>
          <w:p w:rsidR="00625E63" w:rsidRDefault="00625E63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The list is also sent to the manager as proof of purchase</w:t>
            </w:r>
            <w:r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7120E3" w:rsidTr="007766C5">
        <w:trPr>
          <w:trHeight w:val="1103"/>
        </w:trPr>
        <w:tc>
          <w:tcPr>
            <w:tcW w:w="828" w:type="dxa"/>
            <w:vMerge w:val="restart"/>
          </w:tcPr>
          <w:p w:rsidR="007120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Pr="003C3C73" w:rsidRDefault="003C3C7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N/A</w:t>
            </w:r>
            <w:r w:rsidR="00375E2F"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P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System could have a list that the manager could click on instead of having to enter item id’s]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C3C73">
        <w:t>Once a week?</w:t>
      </w:r>
      <w:r w:rsidR="00375E2F">
        <w:t>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Pr="00625E63" w:rsidRDefault="00625E63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C3C73">
              <w:rPr>
                <w:sz w:val="24"/>
              </w:rPr>
              <w:t>What if the supplier doesn’t have the required amount in stock?]</w:t>
            </w:r>
            <w:bookmarkStart w:id="0" w:name="_GoBack"/>
            <w:bookmarkEnd w:id="0"/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5B3" w:rsidRDefault="008015B3">
      <w:r>
        <w:separator/>
      </w:r>
    </w:p>
  </w:endnote>
  <w:endnote w:type="continuationSeparator" w:id="0">
    <w:p w:rsidR="008015B3" w:rsidRDefault="0080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832D14">
      <w:rPr>
        <w:color w:val="000000"/>
        <w:sz w:val="24"/>
      </w:rPr>
      <w:t>2/21/2017 5:07:00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3C3C73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3C3C73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5B3" w:rsidRDefault="008015B3">
      <w:r>
        <w:separator/>
      </w:r>
    </w:p>
  </w:footnote>
  <w:footnote w:type="continuationSeparator" w:id="0">
    <w:p w:rsidR="008015B3" w:rsidRDefault="00801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832D14">
      <w:rPr>
        <w:color w:val="000000"/>
      </w:rPr>
      <w:t>2/21/2017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0876DF"/>
    <w:rsid w:val="000A5300"/>
    <w:rsid w:val="001061BD"/>
    <w:rsid w:val="001207A5"/>
    <w:rsid w:val="001E62BB"/>
    <w:rsid w:val="002312EE"/>
    <w:rsid w:val="00281EC9"/>
    <w:rsid w:val="002A1D3C"/>
    <w:rsid w:val="002C13D2"/>
    <w:rsid w:val="003133B6"/>
    <w:rsid w:val="00375E2F"/>
    <w:rsid w:val="003C3C73"/>
    <w:rsid w:val="004172CB"/>
    <w:rsid w:val="005F584E"/>
    <w:rsid w:val="00625E63"/>
    <w:rsid w:val="006308FD"/>
    <w:rsid w:val="006C78FC"/>
    <w:rsid w:val="007120E3"/>
    <w:rsid w:val="00715AC0"/>
    <w:rsid w:val="007766C5"/>
    <w:rsid w:val="008015B3"/>
    <w:rsid w:val="00832D14"/>
    <w:rsid w:val="00845889"/>
    <w:rsid w:val="00856DAC"/>
    <w:rsid w:val="00976FE2"/>
    <w:rsid w:val="009F3F89"/>
    <w:rsid w:val="00A55E43"/>
    <w:rsid w:val="00AC3DF4"/>
    <w:rsid w:val="00BC193D"/>
    <w:rsid w:val="00D137EC"/>
    <w:rsid w:val="00EE5312"/>
    <w:rsid w:val="00F61E47"/>
    <w:rsid w:val="00FA4678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F9217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</cp:lastModifiedBy>
  <cp:revision>4</cp:revision>
  <cp:lastPrinted>1999-02-17T23:01:00Z</cp:lastPrinted>
  <dcterms:created xsi:type="dcterms:W3CDTF">2017-02-21T22:21:00Z</dcterms:created>
  <dcterms:modified xsi:type="dcterms:W3CDTF">2017-02-21T22:47:00Z</dcterms:modified>
</cp:coreProperties>
</file>