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715AC0">
        <w:rPr>
          <w:rFonts w:ascii="Calibri" w:hAnsi="Calibri"/>
        </w:rPr>
        <w:t>Use Case 5</w:t>
      </w:r>
      <w:r w:rsidR="007766C5" w:rsidRPr="007766C5">
        <w:rPr>
          <w:rFonts w:ascii="Calibri" w:hAnsi="Calibri"/>
        </w:rPr>
        <w:t xml:space="preserve">: </w:t>
      </w:r>
      <w:r w:rsidR="00715AC0">
        <w:rPr>
          <w:rFonts w:ascii="Calibri" w:hAnsi="Calibri"/>
        </w:rPr>
        <w:t>Add</w:t>
      </w:r>
      <w:r w:rsidR="006308FD">
        <w:rPr>
          <w:rFonts w:ascii="Calibri" w:hAnsi="Calibri"/>
        </w:rPr>
        <w:t xml:space="preserve"> items </w:t>
      </w:r>
      <w:r w:rsidR="00715AC0">
        <w:rPr>
          <w:rFonts w:ascii="Calibri" w:hAnsi="Calibri"/>
        </w:rPr>
        <w:t>to</w:t>
      </w:r>
      <w:r w:rsidR="006308FD">
        <w:rPr>
          <w:rFonts w:ascii="Calibri" w:hAnsi="Calibri"/>
        </w:rPr>
        <w:t xml:space="preserve"> order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[Waiter wants to be able to do it quickly for a higher tip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Customer wants to </w:t>
            </w:r>
            <w:r w:rsidR="00715AC0">
              <w:rPr>
                <w:sz w:val="24"/>
              </w:rPr>
              <w:t>add</w:t>
            </w:r>
            <w:r>
              <w:rPr>
                <w:sz w:val="24"/>
              </w:rPr>
              <w:t xml:space="preserve"> an item from their order because they changed their mind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>Manager wants the customer to be happy so they return to the restaurant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 xml:space="preserve">The item being </w:t>
            </w:r>
            <w:r w:rsidR="00715AC0">
              <w:rPr>
                <w:sz w:val="24"/>
              </w:rPr>
              <w:t>added</w:t>
            </w:r>
            <w:r w:rsidR="00BC193D">
              <w:rPr>
                <w:sz w:val="24"/>
              </w:rPr>
              <w:t xml:space="preserve"> is </w:t>
            </w:r>
            <w:r w:rsidR="00715AC0">
              <w:rPr>
                <w:sz w:val="24"/>
              </w:rPr>
              <w:t>on the menu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 xml:space="preserve">The order is updated so that the item is </w:t>
            </w:r>
            <w:r w:rsidR="00715AC0">
              <w:rPr>
                <w:sz w:val="24"/>
              </w:rPr>
              <w:t>added or the quantity is increased</w:t>
            </w:r>
            <w:r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375E2F">
              <w:rPr>
                <w:sz w:val="24"/>
              </w:rPr>
              <w:t xml:space="preserve">The item </w:t>
            </w:r>
            <w:r w:rsidR="00715AC0">
              <w:rPr>
                <w:sz w:val="24"/>
              </w:rPr>
              <w:t>is on the menu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 xml:space="preserve">[An error occurs because the item that is trying to be </w:t>
            </w:r>
            <w:r w:rsidR="00715AC0">
              <w:rPr>
                <w:sz w:val="24"/>
              </w:rPr>
              <w:t>added isn’t on the menu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[Customer tells waiter what item he/she wants </w:t>
            </w:r>
            <w:r w:rsidR="00715AC0">
              <w:rPr>
                <w:sz w:val="24"/>
              </w:rPr>
              <w:t>added to</w:t>
            </w:r>
            <w:r>
              <w:rPr>
                <w:sz w:val="24"/>
              </w:rPr>
              <w:t xml:space="preserve">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[Waiter </w:t>
            </w:r>
            <w:r w:rsidR="00715AC0">
              <w:rPr>
                <w:sz w:val="24"/>
              </w:rPr>
              <w:t>adds</w:t>
            </w:r>
            <w:r>
              <w:rPr>
                <w:sz w:val="24"/>
              </w:rPr>
              <w:t xml:space="preserve"> the item from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[The updated order is printed out so that the customer knows the item has been </w:t>
            </w:r>
            <w:r w:rsidR="00715AC0">
              <w:rPr>
                <w:sz w:val="24"/>
              </w:rPr>
              <w:t>add</w:t>
            </w:r>
            <w:bookmarkStart w:id="0" w:name="_GoBack"/>
            <w:bookmarkEnd w:id="0"/>
            <w:r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7120E3" w:rsidTr="007766C5">
        <w:trPr>
          <w:trHeight w:val="1103"/>
        </w:trPr>
        <w:tc>
          <w:tcPr>
            <w:tcW w:w="828" w:type="dxa"/>
            <w:vMerge w:val="restart"/>
          </w:tcPr>
          <w:p w:rsidR="007120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lastRenderedPageBreak/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Touchscreen system so that waiter can easily update order]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N/A]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DF4" w:rsidRDefault="00AC3DF4">
      <w:r>
        <w:separator/>
      </w:r>
    </w:p>
  </w:endnote>
  <w:endnote w:type="continuationSeparator" w:id="0">
    <w:p w:rsidR="00AC3DF4" w:rsidRDefault="00AC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281EC9">
      <w:rPr>
        <w:color w:val="000000"/>
        <w:sz w:val="24"/>
      </w:rPr>
      <w:t>2/21/2017 4:35:00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715AC0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715AC0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DF4" w:rsidRDefault="00AC3DF4">
      <w:r>
        <w:separator/>
      </w:r>
    </w:p>
  </w:footnote>
  <w:footnote w:type="continuationSeparator" w:id="0">
    <w:p w:rsidR="00AC3DF4" w:rsidRDefault="00AC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281EC9">
      <w:rPr>
        <w:color w:val="000000"/>
      </w:rPr>
      <w:t>2/21/2017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1061BD"/>
    <w:rsid w:val="002312EE"/>
    <w:rsid w:val="00281EC9"/>
    <w:rsid w:val="002A1D3C"/>
    <w:rsid w:val="002C13D2"/>
    <w:rsid w:val="003133B6"/>
    <w:rsid w:val="00375E2F"/>
    <w:rsid w:val="004172CB"/>
    <w:rsid w:val="006308FD"/>
    <w:rsid w:val="006C78FC"/>
    <w:rsid w:val="007120E3"/>
    <w:rsid w:val="00715AC0"/>
    <w:rsid w:val="007766C5"/>
    <w:rsid w:val="00845889"/>
    <w:rsid w:val="00856DAC"/>
    <w:rsid w:val="00976FE2"/>
    <w:rsid w:val="009F3F89"/>
    <w:rsid w:val="00A55E43"/>
    <w:rsid w:val="00AC3DF4"/>
    <w:rsid w:val="00BC193D"/>
    <w:rsid w:val="00D137EC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2C56D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3</cp:revision>
  <cp:lastPrinted>1999-02-17T23:01:00Z</cp:lastPrinted>
  <dcterms:created xsi:type="dcterms:W3CDTF">2017-02-21T21:37:00Z</dcterms:created>
  <dcterms:modified xsi:type="dcterms:W3CDTF">2017-02-21T21:38:00Z</dcterms:modified>
</cp:coreProperties>
</file>