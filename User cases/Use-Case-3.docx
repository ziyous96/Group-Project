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67F" w:rsidRDefault="00AC067F">
      <w:pPr>
        <w:pStyle w:val="Heading1"/>
        <w:rPr>
          <w:rFonts w:ascii="Calibri" w:hAnsi="Calibri"/>
        </w:rPr>
      </w:pPr>
    </w:p>
    <w:p w:rsidR="00A86AC4" w:rsidRPr="007766C5" w:rsidRDefault="007766C5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r w:rsidR="00AC067F">
        <w:rPr>
          <w:rFonts w:ascii="Calibri" w:hAnsi="Calibri"/>
        </w:rPr>
        <w:t>Use Case 3</w:t>
      </w:r>
      <w:r w:rsidRPr="007766C5">
        <w:rPr>
          <w:rFonts w:ascii="Calibri" w:hAnsi="Calibri"/>
        </w:rPr>
        <w:t xml:space="preserve">: </w:t>
      </w:r>
      <w:r w:rsidR="00AC067F">
        <w:rPr>
          <w:rFonts w:ascii="Calibri" w:hAnsi="Calibri"/>
        </w:rPr>
        <w:t>Placing a new order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845889" w:rsidRPr="007766C5" w:rsidTr="007766C5">
        <w:tc>
          <w:tcPr>
            <w:tcW w:w="10302" w:type="dxa"/>
            <w:gridSpan w:val="2"/>
          </w:tcPr>
          <w:p w:rsidR="00A86AC4" w:rsidRPr="004172CB" w:rsidRDefault="007766C5" w:rsidP="004172CB">
            <w:pPr>
              <w:pStyle w:val="Heading2"/>
            </w:pPr>
            <w:r w:rsidRPr="004172CB">
              <w:t>GENERAL CHARACTERISTICS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845889" w:rsidRDefault="00AC067F" w:rsidP="00FF5511">
            <w:pPr>
              <w:rPr>
                <w:sz w:val="24"/>
              </w:rPr>
            </w:pPr>
            <w:r>
              <w:rPr>
                <w:sz w:val="24"/>
              </w:rPr>
              <w:t>[Sayan Ekambarapu</w:t>
            </w:r>
            <w:r w:rsidR="00845889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845889" w:rsidRDefault="00845889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845889" w:rsidRDefault="00845889" w:rsidP="00FF5511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2/21/17</w:t>
            </w:r>
            <w:r>
              <w:rPr>
                <w:sz w:val="24"/>
              </w:rPr>
              <w:t xml:space="preserve"> / </w:t>
            </w:r>
            <w:r w:rsidR="00AC067F">
              <w:rPr>
                <w:sz w:val="24"/>
              </w:rPr>
              <w:t>Filled out use case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A86AC4" w:rsidRDefault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Restaurant Automation System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A86AC4" w:rsidRDefault="007766C5" w:rsidP="009F3F89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user-level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in progress]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  <w:t>[</w:t>
            </w:r>
            <w:r w:rsidR="00AC067F">
              <w:rPr>
                <w:sz w:val="24"/>
              </w:rPr>
              <w:t>conceptualization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A86AC4" w:rsidRDefault="00AC067F">
            <w:pPr>
              <w:rPr>
                <w:sz w:val="24"/>
              </w:rPr>
            </w:pPr>
            <w:r>
              <w:rPr>
                <w:sz w:val="24"/>
              </w:rPr>
              <w:t>[Waiter</w:t>
            </w:r>
            <w:r w:rsidR="007766C5"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Customer placing the order</w:t>
            </w:r>
            <w:r>
              <w:rPr>
                <w:sz w:val="24"/>
              </w:rPr>
              <w:t>]</w:t>
            </w:r>
          </w:p>
        </w:tc>
      </w:tr>
      <w:tr w:rsidR="002A1D3C" w:rsidTr="007766C5">
        <w:tc>
          <w:tcPr>
            <w:tcW w:w="2088" w:type="dxa"/>
          </w:tcPr>
          <w:p w:rsidR="002A1D3C" w:rsidRDefault="002A1D3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AC067F" w:rsidRDefault="00EE5312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C067F">
              <w:rPr>
                <w:sz w:val="24"/>
              </w:rPr>
              <w:t>Customer: Wants their order to be correctly entered so they can get their food</w:t>
            </w:r>
          </w:p>
          <w:p w:rsidR="00AC067F" w:rsidRDefault="00AC067F">
            <w:pPr>
              <w:rPr>
                <w:sz w:val="24"/>
              </w:rPr>
            </w:pPr>
            <w:r>
              <w:rPr>
                <w:sz w:val="24"/>
              </w:rPr>
              <w:t>Manager: Wants correct order information so that customer is pleased</w:t>
            </w:r>
            <w:r w:rsidR="00E60FE7">
              <w:rPr>
                <w:sz w:val="24"/>
              </w:rPr>
              <w:t xml:space="preserve"> with the service</w:t>
            </w:r>
          </w:p>
          <w:p w:rsidR="002A1D3C" w:rsidRDefault="00EE5312">
            <w:pPr>
              <w:rPr>
                <w:sz w:val="24"/>
              </w:rPr>
            </w:pP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E60FE7">
              <w:rPr>
                <w:sz w:val="24"/>
              </w:rPr>
              <w:t>Order has items that are on the menu</w:t>
            </w:r>
            <w:r>
              <w:rPr>
                <w:sz w:val="24"/>
              </w:rPr>
              <w:t>]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E60FE7">
              <w:rPr>
                <w:sz w:val="24"/>
              </w:rPr>
              <w:t>Order is successfully placed and in the system]</w:t>
            </w:r>
            <w:r w:rsidR="00E60FE7">
              <w:rPr>
                <w:sz w:val="24"/>
              </w:rPr>
              <w:br/>
              <w:t>&lt;[All items in order are on the menu</w:t>
            </w:r>
            <w:r>
              <w:rPr>
                <w:sz w:val="24"/>
              </w:rPr>
              <w:t>]&gt;</w:t>
            </w:r>
          </w:p>
        </w:tc>
      </w:tr>
      <w:tr w:rsidR="00845889" w:rsidTr="007766C5">
        <w:tc>
          <w:tcPr>
            <w:tcW w:w="2088" w:type="dxa"/>
          </w:tcPr>
          <w:p w:rsidR="00A86AC4" w:rsidRDefault="007766C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E60FE7">
              <w:rPr>
                <w:sz w:val="24"/>
              </w:rPr>
              <w:t>Order has an error</w:t>
            </w:r>
            <w:r>
              <w:rPr>
                <w:sz w:val="24"/>
              </w:rPr>
              <w:t>]</w:t>
            </w:r>
            <w:r>
              <w:rPr>
                <w:sz w:val="24"/>
              </w:rPr>
              <w:br/>
              <w:t>&lt;[</w:t>
            </w:r>
            <w:r w:rsidR="00E60FE7">
              <w:rPr>
                <w:sz w:val="24"/>
              </w:rPr>
              <w:t>Not all items are on the menu</w:t>
            </w:r>
            <w:r>
              <w:rPr>
                <w:sz w:val="24"/>
              </w:rPr>
              <w:t>]&gt;</w:t>
            </w:r>
          </w:p>
        </w:tc>
      </w:tr>
    </w:tbl>
    <w:p w:rsidR="00A86AC4" w:rsidRDefault="00A86AC4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A86AC4" w:rsidTr="007766C5">
        <w:tc>
          <w:tcPr>
            <w:tcW w:w="10289" w:type="dxa"/>
            <w:gridSpan w:val="2"/>
          </w:tcPr>
          <w:p w:rsidR="00A86AC4" w:rsidRDefault="007766C5" w:rsidP="004172CB">
            <w:pPr>
              <w:pStyle w:val="Heading2"/>
            </w:pPr>
            <w:r>
              <w:t>MAIN SUCCESS SCENARIO</w:t>
            </w:r>
            <w:r w:rsidR="002C13D2">
              <w:t xml:space="preserve"> (or basic flow)</w:t>
            </w:r>
          </w:p>
        </w:tc>
      </w:tr>
      <w:tr w:rsidR="00A86AC4" w:rsidTr="007766C5">
        <w:tc>
          <w:tcPr>
            <w:tcW w:w="828" w:type="dxa"/>
          </w:tcPr>
          <w:p w:rsidR="00A86AC4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A86AC4" w:rsidRDefault="007766C5" w:rsidP="00FA4678">
            <w:pPr>
              <w:rPr>
                <w:sz w:val="24"/>
              </w:rPr>
            </w:pPr>
            <w:r>
              <w:rPr>
                <w:b/>
                <w:sz w:val="24"/>
              </w:rPr>
              <w:t>Action</w:t>
            </w:r>
            <w:r w:rsidR="00FA4678">
              <w:rPr>
                <w:b/>
                <w:sz w:val="24"/>
              </w:rPr>
              <w:t xml:space="preserve"> - </w:t>
            </w:r>
            <w:r w:rsidR="00FA4678">
              <w:rPr>
                <w:sz w:val="24"/>
              </w:rPr>
              <w:t>description in words of each step in success scenario</w:t>
            </w:r>
          </w:p>
        </w:tc>
      </w:tr>
      <w:tr w:rsidR="00A86AC4" w:rsidTr="007766C5">
        <w:tc>
          <w:tcPr>
            <w:tcW w:w="828" w:type="dxa"/>
          </w:tcPr>
          <w:p w:rsidR="00A86AC4" w:rsidRDefault="007766C5" w:rsidP="006C78FC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1" w:type="dxa"/>
          </w:tcPr>
          <w:p w:rsidR="00A86AC4" w:rsidRDefault="00E60FE7" w:rsidP="00FA4678">
            <w:pPr>
              <w:rPr>
                <w:sz w:val="24"/>
              </w:rPr>
            </w:pPr>
            <w:r>
              <w:rPr>
                <w:sz w:val="24"/>
              </w:rPr>
              <w:t>[Waiter logs into system]</w:t>
            </w:r>
          </w:p>
        </w:tc>
      </w:tr>
      <w:tr w:rsidR="00A86AC4" w:rsidTr="007766C5">
        <w:tc>
          <w:tcPr>
            <w:tcW w:w="828" w:type="dxa"/>
          </w:tcPr>
          <w:p w:rsidR="00A86AC4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1" w:type="dxa"/>
          </w:tcPr>
          <w:p w:rsidR="00A86AC4" w:rsidRDefault="007766C5" w:rsidP="00FA4678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E60FE7">
              <w:rPr>
                <w:sz w:val="24"/>
              </w:rPr>
              <w:t>Waiter picks the item number and the quantity for an item in the order]</w:t>
            </w:r>
          </w:p>
        </w:tc>
      </w:tr>
      <w:tr w:rsidR="00A86AC4" w:rsidTr="007766C5">
        <w:tc>
          <w:tcPr>
            <w:tcW w:w="828" w:type="dxa"/>
          </w:tcPr>
          <w:p w:rsidR="00A86AC4" w:rsidRDefault="007766C5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1" w:type="dxa"/>
          </w:tcPr>
          <w:p w:rsidR="00A86AC4" w:rsidRDefault="00E60FE7" w:rsidP="00FA4678">
            <w:pPr>
              <w:rPr>
                <w:sz w:val="24"/>
              </w:rPr>
            </w:pPr>
            <w:r>
              <w:rPr>
                <w:sz w:val="24"/>
              </w:rPr>
              <w:t>[Repeat step 2 until all items are in the order</w:t>
            </w:r>
            <w:r w:rsidR="00FA4678">
              <w:rPr>
                <w:sz w:val="24"/>
              </w:rPr>
              <w:t>]</w:t>
            </w:r>
          </w:p>
        </w:tc>
      </w:tr>
      <w:tr w:rsidR="00A86AC4" w:rsidTr="007766C5">
        <w:tc>
          <w:tcPr>
            <w:tcW w:w="828" w:type="dxa"/>
          </w:tcPr>
          <w:p w:rsidR="00A86AC4" w:rsidRDefault="00E60FE7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461" w:type="dxa"/>
          </w:tcPr>
          <w:p w:rsidR="00A86AC4" w:rsidRDefault="00E60FE7" w:rsidP="00FA4678">
            <w:pPr>
              <w:rPr>
                <w:sz w:val="24"/>
              </w:rPr>
            </w:pPr>
            <w:r>
              <w:rPr>
                <w:sz w:val="24"/>
              </w:rPr>
              <w:t>[Order is set to in progress and an order number is generated</w:t>
            </w:r>
            <w:r w:rsidR="007766C5">
              <w:rPr>
                <w:sz w:val="24"/>
              </w:rPr>
              <w:t>]</w:t>
            </w:r>
          </w:p>
        </w:tc>
      </w:tr>
    </w:tbl>
    <w:p w:rsidR="00A86AC4" w:rsidRDefault="00A86AC4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A86AC4" w:rsidTr="007766C5">
        <w:tc>
          <w:tcPr>
            <w:tcW w:w="10289" w:type="dxa"/>
            <w:gridSpan w:val="2"/>
          </w:tcPr>
          <w:p w:rsidR="00A86AC4" w:rsidRDefault="007766C5" w:rsidP="004172CB">
            <w:pPr>
              <w:pStyle w:val="Heading2"/>
            </w:pPr>
            <w:r>
              <w:t>EXTENSION</w:t>
            </w:r>
            <w:r w:rsidR="00A55E43">
              <w:t>S</w:t>
            </w:r>
            <w:r>
              <w:t xml:space="preserve"> </w:t>
            </w:r>
            <w:r w:rsidR="00A55E43">
              <w:t>or Alternate Flows</w:t>
            </w:r>
          </w:p>
        </w:tc>
      </w:tr>
      <w:tr w:rsidR="00A86AC4" w:rsidTr="007766C5">
        <w:tc>
          <w:tcPr>
            <w:tcW w:w="828" w:type="dxa"/>
          </w:tcPr>
          <w:p w:rsidR="00A86AC4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A86AC4" w:rsidRDefault="007766C5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A86AC4" w:rsidTr="007766C5">
        <w:trPr>
          <w:trHeight w:val="1103"/>
        </w:trPr>
        <w:tc>
          <w:tcPr>
            <w:tcW w:w="828" w:type="dxa"/>
            <w:vMerge w:val="restart"/>
          </w:tcPr>
          <w:p w:rsidR="00A86AC4" w:rsidRDefault="007766C5" w:rsidP="006C78F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81740">
              <w:rPr>
                <w:sz w:val="24"/>
              </w:rPr>
              <w:t>N/A]</w:t>
            </w:r>
          </w:p>
        </w:tc>
      </w:tr>
      <w:tr w:rsidR="00A86AC4" w:rsidTr="007766C5">
        <w:trPr>
          <w:trHeight w:val="1102"/>
        </w:trPr>
        <w:tc>
          <w:tcPr>
            <w:tcW w:w="828" w:type="dxa"/>
            <w:vMerge/>
          </w:tcPr>
          <w:p w:rsidR="00A86AC4" w:rsidRDefault="00A86AC4">
            <w:pPr>
              <w:jc w:val="right"/>
              <w:rPr>
                <w:i/>
                <w:sz w:val="24"/>
              </w:rPr>
            </w:pPr>
          </w:p>
        </w:tc>
        <w:tc>
          <w:tcPr>
            <w:tcW w:w="9461" w:type="dxa"/>
          </w:tcPr>
          <w:p w:rsidR="00A86AC4" w:rsidRDefault="00A86AC4">
            <w:pPr>
              <w:rPr>
                <w:sz w:val="24"/>
              </w:rPr>
            </w:pPr>
          </w:p>
        </w:tc>
      </w:tr>
    </w:tbl>
    <w:p w:rsidR="00A86AC4" w:rsidRDefault="00A86AC4"/>
    <w:p w:rsidR="00A86AC4" w:rsidRDefault="00A86AC4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A86AC4" w:rsidTr="007766C5">
        <w:tc>
          <w:tcPr>
            <w:tcW w:w="10272" w:type="dxa"/>
            <w:gridSpan w:val="2"/>
          </w:tcPr>
          <w:p w:rsidR="00A86AC4" w:rsidRDefault="00A55E43" w:rsidP="004172CB">
            <w:pPr>
              <w:pStyle w:val="Heading2"/>
            </w:pPr>
            <w:r>
              <w:lastRenderedPageBreak/>
              <w:t>SPECIAL REQUIREMENTS</w:t>
            </w:r>
          </w:p>
        </w:tc>
      </w:tr>
      <w:tr w:rsidR="00A55E43" w:rsidTr="007766C5">
        <w:tc>
          <w:tcPr>
            <w:tcW w:w="822" w:type="dxa"/>
          </w:tcPr>
          <w:p w:rsidR="00A86AC4" w:rsidRDefault="00A55E43" w:rsidP="00A55E4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A86AC4" w:rsidRDefault="00A55E43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55E43" w:rsidTr="007766C5">
        <w:tc>
          <w:tcPr>
            <w:tcW w:w="822" w:type="dxa"/>
          </w:tcPr>
          <w:p w:rsidR="00A86AC4" w:rsidRPr="00A81740" w:rsidRDefault="00A81740" w:rsidP="006C78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50" w:type="dxa"/>
          </w:tcPr>
          <w:p w:rsidR="00A86AC4" w:rsidRDefault="007766C5" w:rsidP="00A55E43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81740">
              <w:rPr>
                <w:sz w:val="24"/>
              </w:rPr>
              <w:t>Screen would have to be touch screen for faster creating of an order]</w:t>
            </w:r>
          </w:p>
        </w:tc>
      </w:tr>
    </w:tbl>
    <w:p w:rsidR="00A86AC4" w:rsidRDefault="00A86AC4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6C78FC" w:rsidTr="007766C5">
        <w:tc>
          <w:tcPr>
            <w:tcW w:w="10272" w:type="dxa"/>
            <w:gridSpan w:val="2"/>
          </w:tcPr>
          <w:p w:rsidR="00A55E43" w:rsidRDefault="004172CB" w:rsidP="004172CB">
            <w:pPr>
              <w:pStyle w:val="Heading2"/>
            </w:pPr>
            <w:r>
              <w:t>TECHNOLOGY AND DATA VARIATIONS LIST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FF551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55E43" w:rsidRDefault="00A55E43" w:rsidP="00FF5511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55E43" w:rsidTr="007766C5">
        <w:tc>
          <w:tcPr>
            <w:tcW w:w="822" w:type="dxa"/>
          </w:tcPr>
          <w:p w:rsidR="00A55E43" w:rsidRDefault="00A55E43" w:rsidP="006C78FC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55E43" w:rsidRDefault="00A81740" w:rsidP="004172CB">
            <w:pPr>
              <w:rPr>
                <w:sz w:val="24"/>
              </w:rPr>
            </w:pPr>
            <w:r>
              <w:rPr>
                <w:sz w:val="24"/>
              </w:rPr>
              <w:t>N/A</w:t>
            </w:r>
          </w:p>
        </w:tc>
      </w:tr>
    </w:tbl>
    <w:p w:rsidR="00A86AC4" w:rsidRDefault="00A86AC4"/>
    <w:p w:rsidR="00A55E43" w:rsidRDefault="004172CB" w:rsidP="006C78FC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>: [</w:t>
      </w:r>
      <w:r w:rsidR="00A81740">
        <w:t>Many times a day]</w:t>
      </w:r>
    </w:p>
    <w:p w:rsidR="004172CB" w:rsidRDefault="004172CB"/>
    <w:p w:rsidR="004172CB" w:rsidRDefault="004172CB"/>
    <w:tbl>
      <w:tblPr>
        <w:tblW w:w="0" w:type="auto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A86AC4" w:rsidTr="007766C5">
        <w:tc>
          <w:tcPr>
            <w:tcW w:w="10272" w:type="dxa"/>
            <w:gridSpan w:val="2"/>
          </w:tcPr>
          <w:p w:rsidR="00A86AC4" w:rsidRDefault="004172CB" w:rsidP="006C78FC">
            <w:pPr>
              <w:pStyle w:val="Heading2"/>
            </w:pPr>
            <w:r>
              <w:t>OTHER ISSUES</w:t>
            </w:r>
          </w:p>
        </w:tc>
      </w:tr>
      <w:tr w:rsidR="004172CB" w:rsidTr="007766C5">
        <w:tc>
          <w:tcPr>
            <w:tcW w:w="822" w:type="dxa"/>
          </w:tcPr>
          <w:p w:rsidR="00A86AC4" w:rsidRDefault="004172C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</w:tcPr>
          <w:p w:rsidR="00A86AC4" w:rsidRPr="004172CB" w:rsidRDefault="004172CB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</w:tc>
      </w:tr>
      <w:tr w:rsidR="004172CB" w:rsidTr="007766C5">
        <w:tc>
          <w:tcPr>
            <w:tcW w:w="822" w:type="dxa"/>
          </w:tcPr>
          <w:p w:rsidR="00A86AC4" w:rsidRDefault="004172CB" w:rsidP="006C78FC">
            <w:pPr>
              <w:jc w:val="center"/>
              <w:rPr>
                <w:b/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86AC4" w:rsidRDefault="007766C5">
            <w:pPr>
              <w:rPr>
                <w:sz w:val="24"/>
              </w:rPr>
            </w:pPr>
            <w:r>
              <w:rPr>
                <w:sz w:val="24"/>
              </w:rPr>
              <w:t>[</w:t>
            </w:r>
            <w:r w:rsidR="00A81740">
              <w:rPr>
                <w:sz w:val="24"/>
              </w:rPr>
              <w:t>Should the customer be able to place an order from their table wihtout the waiter? Touchscreen pad at table?</w:t>
            </w:r>
            <w:bookmarkStart w:id="0" w:name="_GoBack"/>
            <w:bookmarkEnd w:id="0"/>
            <w:r>
              <w:rPr>
                <w:sz w:val="24"/>
              </w:rPr>
              <w:t>]</w:t>
            </w:r>
          </w:p>
        </w:tc>
      </w:tr>
    </w:tbl>
    <w:p w:rsidR="007766C5" w:rsidRDefault="007766C5"/>
    <w:sectPr w:rsidR="007766C5" w:rsidSect="00856DAC">
      <w:headerReference w:type="default" r:id="rId7"/>
      <w:footerReference w:type="default" r:id="rId8"/>
      <w:pgSz w:w="12240" w:h="15840" w:code="1"/>
      <w:pgMar w:top="1008" w:right="1008" w:bottom="1008" w:left="1008" w:header="706" w:footer="706" w:gutter="0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E67" w:rsidRDefault="00E94E67">
      <w:r>
        <w:separator/>
      </w:r>
    </w:p>
  </w:endnote>
  <w:endnote w:type="continuationSeparator" w:id="0">
    <w:p w:rsidR="00E94E67" w:rsidRDefault="00E94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AC4" w:rsidRDefault="00A86AC4">
    <w:pPr>
      <w:pStyle w:val="Header"/>
      <w:tabs>
        <w:tab w:val="clear" w:pos="4320"/>
        <w:tab w:val="clear" w:pos="8640"/>
        <w:tab w:val="right" w:pos="3870"/>
        <w:tab w:val="right" w:pos="7920"/>
      </w:tabs>
      <w:rPr>
        <w:color w:val="808080"/>
        <w:sz w:val="20"/>
      </w:rPr>
    </w:pPr>
  </w:p>
  <w:p w:rsidR="00A86AC4" w:rsidRPr="00856DAC" w:rsidRDefault="00D137EC" w:rsidP="00856DAC">
    <w:pPr>
      <w:pStyle w:val="Header"/>
      <w:tabs>
        <w:tab w:val="clear" w:pos="4320"/>
        <w:tab w:val="clear" w:pos="8640"/>
        <w:tab w:val="right" w:pos="3870"/>
        <w:tab w:val="right" w:pos="7920"/>
      </w:tabs>
      <w:ind w:left="-90"/>
    </w:pPr>
    <w:r w:rsidRPr="007766C5">
      <w:rPr>
        <w:color w:val="000000"/>
        <w:sz w:val="24"/>
      </w:rPr>
      <w:fldChar w:fldCharType="begin"/>
    </w:r>
    <w:r w:rsidRPr="007766C5">
      <w:rPr>
        <w:color w:val="000000"/>
        <w:sz w:val="24"/>
      </w:rPr>
      <w:instrText xml:space="preserve"> SAVEDATE  \* MERGEFORMAT </w:instrText>
    </w:r>
    <w:r w:rsidRPr="007766C5">
      <w:rPr>
        <w:color w:val="000000"/>
        <w:sz w:val="24"/>
      </w:rPr>
      <w:fldChar w:fldCharType="separate"/>
    </w:r>
    <w:r w:rsidR="0076257D">
      <w:rPr>
        <w:color w:val="000000"/>
        <w:sz w:val="24"/>
      </w:rPr>
      <w:t>0/0/0000 0:00:00 AM</w:t>
    </w:r>
    <w:r w:rsidRPr="007766C5">
      <w:rPr>
        <w:color w:val="000000"/>
        <w:sz w:val="24"/>
      </w:rPr>
      <w:fldChar w:fldCharType="end"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56DAC">
      <w:rPr>
        <w:color w:val="808080"/>
        <w:sz w:val="20"/>
      </w:rPr>
      <w:tab/>
    </w:r>
    <w:r w:rsidR="00845889">
      <w:rPr>
        <w:color w:val="808080"/>
        <w:sz w:val="20"/>
      </w:rPr>
      <w:t xml:space="preserve">            </w:t>
    </w:r>
    <w:r w:rsidR="007766C5" w:rsidRPr="007766C5">
      <w:rPr>
        <w:color w:val="000000"/>
        <w:sz w:val="20"/>
      </w:rPr>
      <w:t xml:space="preserve">Page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PAGE </w:instrText>
    </w:r>
    <w:r w:rsidR="007766C5" w:rsidRPr="007766C5">
      <w:rPr>
        <w:rStyle w:val="PageNumber"/>
        <w:color w:val="000000"/>
      </w:rPr>
      <w:fldChar w:fldCharType="separate"/>
    </w:r>
    <w:r w:rsidR="00A81740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  <w:r w:rsidR="007766C5" w:rsidRPr="007766C5">
      <w:rPr>
        <w:rStyle w:val="PageNumber"/>
        <w:color w:val="000000"/>
      </w:rPr>
      <w:t xml:space="preserve"> of </w:t>
    </w:r>
    <w:r w:rsidR="007766C5" w:rsidRPr="007766C5">
      <w:rPr>
        <w:rStyle w:val="PageNumber"/>
        <w:color w:val="000000"/>
      </w:rPr>
      <w:fldChar w:fldCharType="begin"/>
    </w:r>
    <w:r w:rsidR="007766C5" w:rsidRPr="007766C5">
      <w:rPr>
        <w:rStyle w:val="PageNumber"/>
        <w:color w:val="000000"/>
      </w:rPr>
      <w:instrText xml:space="preserve"> NUMPAGES </w:instrText>
    </w:r>
    <w:r w:rsidR="007766C5" w:rsidRPr="007766C5">
      <w:rPr>
        <w:rStyle w:val="PageNumber"/>
        <w:color w:val="000000"/>
      </w:rPr>
      <w:fldChar w:fldCharType="separate"/>
    </w:r>
    <w:r w:rsidR="00A81740">
      <w:rPr>
        <w:rStyle w:val="PageNumber"/>
        <w:color w:val="000000"/>
      </w:rPr>
      <w:t>2</w:t>
    </w:r>
    <w:r w:rsidR="007766C5" w:rsidRPr="007766C5">
      <w:rPr>
        <w:rStyle w:val="PageNumber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E67" w:rsidRDefault="00E94E67">
      <w:r>
        <w:separator/>
      </w:r>
    </w:p>
  </w:footnote>
  <w:footnote w:type="continuationSeparator" w:id="0">
    <w:p w:rsidR="00E94E67" w:rsidRDefault="00E94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DAC" w:rsidRPr="007766C5" w:rsidRDefault="00856DAC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>[GROUP NAME/NUMBER HERE]</w:t>
    </w:r>
  </w:p>
  <w:p w:rsidR="00845889" w:rsidRPr="007766C5" w:rsidRDefault="00845889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fldChar w:fldCharType="begin"/>
    </w:r>
    <w:r w:rsidRPr="007766C5">
      <w:rPr>
        <w:color w:val="000000"/>
      </w:rPr>
      <w:instrText xml:space="preserve"> DATE \@ "M/d/yyyy" </w:instrText>
    </w:r>
    <w:r w:rsidRPr="007766C5">
      <w:rPr>
        <w:color w:val="000000"/>
      </w:rPr>
      <w:fldChar w:fldCharType="separate"/>
    </w:r>
    <w:r w:rsidR="0076257D">
      <w:rPr>
        <w:color w:val="000000"/>
      </w:rPr>
      <w:t>2/21/2017</w:t>
    </w:r>
    <w:r w:rsidRPr="007766C5">
      <w:rPr>
        <w:color w:val="000000"/>
      </w:rPr>
      <w:fldChar w:fldCharType="end"/>
    </w:r>
  </w:p>
  <w:p w:rsidR="00A86AC4" w:rsidRPr="007766C5" w:rsidRDefault="007766C5">
    <w:pPr>
      <w:pStyle w:val="Header"/>
      <w:tabs>
        <w:tab w:val="clear" w:pos="4320"/>
        <w:tab w:val="right" w:pos="7200"/>
        <w:tab w:val="center" w:pos="8640"/>
      </w:tabs>
      <w:jc w:val="right"/>
      <w:rPr>
        <w:color w:val="000000"/>
      </w:rPr>
    </w:pPr>
    <w:r w:rsidRPr="007766C5">
      <w:rPr>
        <w:color w:val="000000"/>
      </w:rPr>
      <w:t xml:space="preserve">CS </w:t>
    </w:r>
    <w:r w:rsidR="00856DAC" w:rsidRPr="007766C5">
      <w:rPr>
        <w:color w:val="000000"/>
      </w:rPr>
      <w:t>3704</w:t>
    </w:r>
    <w:r w:rsidRPr="007766C5">
      <w:rPr>
        <w:color w:val="000000"/>
      </w:rPr>
      <w:t xml:space="preserve"> </w:t>
    </w:r>
    <w:r w:rsidR="006C78FC" w:rsidRPr="007766C5">
      <w:rPr>
        <w:color w:val="000000"/>
      </w:rPr>
      <w:t>Fall 2016</w:t>
    </w:r>
  </w:p>
  <w:p w:rsidR="00A86AC4" w:rsidRDefault="00A86AC4">
    <w:pPr>
      <w:pStyle w:val="Header"/>
      <w:tabs>
        <w:tab w:val="clear" w:pos="4320"/>
        <w:tab w:val="clear" w:pos="8640"/>
        <w:tab w:val="right" w:pos="3870"/>
        <w:tab w:val="right" w:pos="79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F840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57D"/>
    <w:rsid w:val="002A1D3C"/>
    <w:rsid w:val="002C13D2"/>
    <w:rsid w:val="004172CB"/>
    <w:rsid w:val="006B5835"/>
    <w:rsid w:val="006C78FC"/>
    <w:rsid w:val="0076257D"/>
    <w:rsid w:val="007766C5"/>
    <w:rsid w:val="00845889"/>
    <w:rsid w:val="00856DAC"/>
    <w:rsid w:val="009F3F89"/>
    <w:rsid w:val="00A55E43"/>
    <w:rsid w:val="00A81740"/>
    <w:rsid w:val="00A86AC4"/>
    <w:rsid w:val="00AC067F"/>
    <w:rsid w:val="00D137EC"/>
    <w:rsid w:val="00E60FE7"/>
    <w:rsid w:val="00E94E67"/>
    <w:rsid w:val="00EE5312"/>
    <w:rsid w:val="00F61E47"/>
    <w:rsid w:val="00FA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2D6DF8"/>
  <w14:defaultImageDpi w14:val="32767"/>
  <w15:chartTrackingRefBased/>
  <w15:docId w15:val="{7E069A94-9E3D-4F91-BC96-91607295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55E43"/>
    <w:rPr>
      <w:noProof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rPr>
      <w:sz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FootnoteReference">
    <w:name w:val="footnote reference"/>
    <w:rPr>
      <w:vertAlign w:val="superscript"/>
    </w:rPr>
  </w:style>
  <w:style w:type="paragraph" w:styleId="ListBullet">
    <w:name w:val="List Bullet"/>
    <w:basedOn w:val="Normal"/>
    <w:autoRedefine/>
    <w:pPr>
      <w:ind w:left="360" w:hanging="360"/>
    </w:pPr>
  </w:style>
  <w:style w:type="character" w:customStyle="1" w:styleId="HeaderChar">
    <w:name w:val="Header Char"/>
    <w:link w:val="Header"/>
    <w:rsid w:val="00856DAC"/>
    <w:rPr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ayan\Downloads\UseCase_Larman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 (1).dotx</Template>
  <TotalTime>47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Lockheed Martin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sayan</dc:creator>
  <cp:keywords/>
  <cp:lastModifiedBy>sayan</cp:lastModifiedBy>
  <cp:revision>3</cp:revision>
  <cp:lastPrinted>1999-02-17T23:01:00Z</cp:lastPrinted>
  <dcterms:created xsi:type="dcterms:W3CDTF">2017-02-21T20:02:00Z</dcterms:created>
  <dcterms:modified xsi:type="dcterms:W3CDTF">2017-02-21T20:49:00Z</dcterms:modified>
</cp:coreProperties>
</file>